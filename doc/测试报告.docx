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A315F9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D466DE" w:rsidRDefault="00F03B5C">
      <w:pPr>
        <w:sectPr w:rsidR="00F03B5C" w:rsidRPr="00D466D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2C1DCB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2C1DCB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E5238">
              <w:t>28/08</w:t>
            </w:r>
            <w:r>
              <w:rPr>
                <w:rFonts w:ascii="Times New Roman"/>
              </w:rPr>
              <w:t>/</w:t>
            </w:r>
            <w:r w:rsidR="00DE5238">
              <w:rPr>
                <w:rFonts w:hint="eastAsia"/>
              </w:rPr>
              <w:t>2</w:t>
            </w:r>
            <w:r w:rsidR="00DE5238">
              <w:t>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408DB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DE5238">
            <w:pPr>
              <w:pStyle w:val="Tabletext"/>
            </w:pPr>
            <w:r>
              <w:rPr>
                <w:rFonts w:ascii="Times New Roman" w:hint="eastAsia"/>
              </w:rPr>
              <w:t>编写了文档的最初版本</w:t>
            </w:r>
          </w:p>
        </w:tc>
        <w:tc>
          <w:tcPr>
            <w:tcW w:w="2304" w:type="dxa"/>
          </w:tcPr>
          <w:p w:rsidR="00F03B5C" w:rsidRDefault="00DE5238">
            <w:pPr>
              <w:pStyle w:val="Tabletext"/>
            </w:pPr>
            <w:r>
              <w:rPr>
                <w:rFonts w:ascii="Times New Roman" w:hint="eastAsia"/>
              </w:rPr>
              <w:t>汪</w:t>
            </w:r>
            <w:proofErr w:type="gramStart"/>
            <w:r>
              <w:rPr>
                <w:rFonts w:ascii="Times New Roman" w:hint="eastAsia"/>
              </w:rPr>
              <w:t>喆</w:t>
            </w:r>
            <w:proofErr w:type="gramEnd"/>
            <w:r>
              <w:rPr>
                <w:rFonts w:ascii="Times New Roman" w:hint="eastAsia"/>
              </w:rPr>
              <w:t>昊</w:t>
            </w:r>
          </w:p>
        </w:tc>
      </w:tr>
      <w:tr w:rsidR="00F03B5C" w:rsidTr="002C1DCB">
        <w:tc>
          <w:tcPr>
            <w:tcW w:w="2304" w:type="dxa"/>
          </w:tcPr>
          <w:p w:rsidR="00F03B5C" w:rsidRDefault="00196A2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06/09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196A2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408DB">
              <w:rPr>
                <w:rFonts w:ascii="Times New Roman" w:hint="eastAsia"/>
              </w:rPr>
              <w:t>2.0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196A2B">
            <w:pPr>
              <w:pStyle w:val="Tabletext"/>
            </w:pPr>
            <w:r>
              <w:rPr>
                <w:rFonts w:hint="eastAsia"/>
              </w:rPr>
              <w:t>补全了一些遗漏的信息</w:t>
            </w:r>
          </w:p>
        </w:tc>
        <w:tc>
          <w:tcPr>
            <w:tcW w:w="2304" w:type="dxa"/>
          </w:tcPr>
          <w:p w:rsidR="00F03B5C" w:rsidRDefault="00196A2B">
            <w:pPr>
              <w:pStyle w:val="Tabletext"/>
            </w:pPr>
            <w:r>
              <w:rPr>
                <w:rFonts w:hint="eastAsia"/>
              </w:rPr>
              <w:t>汪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昊</w:t>
            </w:r>
          </w:p>
        </w:tc>
      </w:tr>
      <w:tr w:rsidR="00F03B5C" w:rsidTr="002C1DCB">
        <w:tc>
          <w:tcPr>
            <w:tcW w:w="2304" w:type="dxa"/>
          </w:tcPr>
          <w:p w:rsidR="00F03B5C" w:rsidRDefault="00495BC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08/09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495BC2">
            <w:pPr>
              <w:pStyle w:val="Tabletext"/>
            </w:pPr>
            <w:r>
              <w:rPr>
                <w:rFonts w:ascii="Times New Roman"/>
              </w:rPr>
              <w:t>&lt;3</w:t>
            </w:r>
            <w:r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495BC2">
            <w:pPr>
              <w:pStyle w:val="Tabletext"/>
            </w:pPr>
            <w:r>
              <w:rPr>
                <w:rFonts w:hint="eastAsia"/>
              </w:rPr>
              <w:t>增加了后端测试的信息</w:t>
            </w:r>
          </w:p>
        </w:tc>
        <w:tc>
          <w:tcPr>
            <w:tcW w:w="2304" w:type="dxa"/>
          </w:tcPr>
          <w:p w:rsidR="00F03B5C" w:rsidRDefault="00495BC2">
            <w:pPr>
              <w:pStyle w:val="Tabletext"/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琥</w:t>
            </w:r>
            <w:proofErr w:type="gramEnd"/>
          </w:p>
        </w:tc>
      </w:tr>
      <w:tr w:rsidR="002C1DCB" w:rsidTr="002C1DCB">
        <w:tc>
          <w:tcPr>
            <w:tcW w:w="2304" w:type="dxa"/>
          </w:tcPr>
          <w:p w:rsidR="002C1DCB" w:rsidRDefault="002C1DCB" w:rsidP="002C1DC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t>9</w:t>
            </w:r>
            <w:r>
              <w:rPr>
                <w:rFonts w:ascii="Times New Roman"/>
              </w:rPr>
              <w:t>/2018&gt;</w:t>
            </w:r>
          </w:p>
        </w:tc>
        <w:tc>
          <w:tcPr>
            <w:tcW w:w="1152" w:type="dxa"/>
          </w:tcPr>
          <w:p w:rsidR="002C1DCB" w:rsidRDefault="002C1DCB" w:rsidP="002C1DC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:rsidR="002C1DCB" w:rsidRDefault="002C1DCB" w:rsidP="002C1DCB">
            <w:pPr>
              <w:pStyle w:val="Tabletext"/>
            </w:pPr>
            <w:r>
              <w:t>审核了文档</w:t>
            </w:r>
          </w:p>
        </w:tc>
        <w:tc>
          <w:tcPr>
            <w:tcW w:w="2304" w:type="dxa"/>
          </w:tcPr>
          <w:p w:rsidR="002C1DCB" w:rsidRDefault="002C1DCB" w:rsidP="002C1DCB">
            <w:pPr>
              <w:pStyle w:val="Tabletext"/>
            </w:pPr>
            <w:r>
              <w:rPr>
                <w:rFonts w:ascii="Times New Roman" w:hint="eastAsia"/>
              </w:rPr>
              <w:t>同睿哲</w:t>
            </w: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7A4207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 w:rsidR="007A4207">
        <w:rPr>
          <w:noProof/>
        </w:rPr>
        <w:t>7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D06BB9" w:rsidRPr="00D06BB9" w:rsidRDefault="00D06BB9" w:rsidP="00D06BB9">
      <w:pPr>
        <w:ind w:left="720"/>
      </w:pPr>
      <w:r>
        <w:rPr>
          <w:rFonts w:hint="eastAsia"/>
        </w:rPr>
        <w:t>该测试报告目的是记录</w:t>
      </w: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项目的各方面测试环境、条件、数据、结果，并且对测试结果进行分析，并对项目进行改进。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A84A74" w:rsidRPr="00A84A74" w:rsidRDefault="00A84A74" w:rsidP="00A84A74">
      <w:pPr>
        <w:ind w:left="720"/>
      </w:pPr>
      <w:r>
        <w:rPr>
          <w:rFonts w:hint="eastAsia"/>
        </w:rPr>
        <w:t>该测试报告影响到</w:t>
      </w:r>
      <w:proofErr w:type="spellStart"/>
      <w:r>
        <w:rPr>
          <w:rFonts w:hint="eastAsia"/>
        </w:rPr>
        <w:t>XPlaner</w:t>
      </w:r>
      <w:proofErr w:type="spellEnd"/>
      <w:r>
        <w:rPr>
          <w:rFonts w:hint="eastAsia"/>
        </w:rPr>
        <w:t>项目前后端代码、测试用例文档、项目总结报告。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2A550C" w:rsidRDefault="002A550C" w:rsidP="002A550C">
      <w:pPr>
        <w:pStyle w:val="3"/>
      </w:pPr>
      <w:proofErr w:type="spellStart"/>
      <w:r>
        <w:rPr>
          <w:rFonts w:hint="eastAsia"/>
        </w:rPr>
        <w:t>XP</w:t>
      </w:r>
      <w:r>
        <w:t>lanner</w:t>
      </w:r>
      <w:proofErr w:type="spellEnd"/>
    </w:p>
    <w:p w:rsidR="002A550C" w:rsidRDefault="0048469C" w:rsidP="002A550C">
      <w:pPr>
        <w:ind w:left="720"/>
      </w:pP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为</w:t>
      </w:r>
      <w:r w:rsidR="00B47EEA">
        <w:rPr>
          <w:rFonts w:hint="eastAsia"/>
        </w:rPr>
        <w:t>面向在校大学生的日程管理工具。在文中，</w:t>
      </w:r>
      <w:r>
        <w:rPr>
          <w:rFonts w:hint="eastAsia"/>
        </w:rPr>
        <w:t>根据上下文不同，</w:t>
      </w:r>
      <w:proofErr w:type="spellStart"/>
      <w:r w:rsidR="00B47EEA">
        <w:rPr>
          <w:rFonts w:hint="eastAsia"/>
        </w:rPr>
        <w:t>XPlanner</w:t>
      </w:r>
      <w:proofErr w:type="spellEnd"/>
      <w:r w:rsidR="00B47EEA">
        <w:rPr>
          <w:rFonts w:hint="eastAsia"/>
        </w:rPr>
        <w:t>会</w:t>
      </w:r>
      <w:r>
        <w:rPr>
          <w:rFonts w:hint="eastAsia"/>
        </w:rPr>
        <w:t>指代本项目或本项目的前后端代码。</w:t>
      </w:r>
    </w:p>
    <w:p w:rsidR="00714ED3" w:rsidRDefault="00714ED3" w:rsidP="00714ED3">
      <w:pPr>
        <w:pStyle w:val="3"/>
      </w:pPr>
      <w:r>
        <w:rPr>
          <w:rFonts w:hint="eastAsia"/>
        </w:rPr>
        <w:t>Planner</w:t>
      </w:r>
    </w:p>
    <w:p w:rsidR="00714ED3" w:rsidRPr="00714ED3" w:rsidRDefault="00714ED3" w:rsidP="00714ED3">
      <w:pPr>
        <w:ind w:left="720"/>
      </w:pPr>
      <w:r>
        <w:rPr>
          <w:rFonts w:hint="eastAsia"/>
        </w:rPr>
        <w:t>逻辑上类似于插件的功能。逻辑代码直接编写在</w:t>
      </w: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中。通过合理安排架构使得增加扩展功能变得比较方便。</w:t>
      </w:r>
    </w:p>
    <w:p w:rsidR="00714ED3" w:rsidRDefault="00714ED3" w:rsidP="00714ED3">
      <w:pPr>
        <w:pStyle w:val="3"/>
      </w:pPr>
      <w:r>
        <w:rPr>
          <w:rFonts w:hint="eastAsia"/>
        </w:rPr>
        <w:t>Planner</w:t>
      </w:r>
      <w:r>
        <w:t xml:space="preserve"> </w:t>
      </w:r>
      <w:r>
        <w:rPr>
          <w:rFonts w:hint="eastAsia"/>
        </w:rPr>
        <w:t>Store</w:t>
      </w:r>
    </w:p>
    <w:p w:rsidR="00714ED3" w:rsidRDefault="009A3D30" w:rsidP="00714ED3">
      <w:pPr>
        <w:ind w:left="720"/>
      </w:pPr>
      <w:r>
        <w:rPr>
          <w:rFonts w:hint="eastAsia"/>
        </w:rPr>
        <w:t>管理Planner的中心。用户可以根据需要</w:t>
      </w:r>
      <w:r w:rsidR="0043387D">
        <w:rPr>
          <w:rFonts w:hint="eastAsia"/>
        </w:rPr>
        <w:t xml:space="preserve">在Planner </w:t>
      </w:r>
      <w:r w:rsidR="0043387D">
        <w:t>Store</w:t>
      </w:r>
      <w:r w:rsidR="0043387D">
        <w:rPr>
          <w:rFonts w:hint="eastAsia"/>
        </w:rPr>
        <w:t>中</w:t>
      </w:r>
      <w:r>
        <w:rPr>
          <w:rFonts w:hint="eastAsia"/>
        </w:rPr>
        <w:t>启用、禁用Planner。</w:t>
      </w:r>
    </w:p>
    <w:p w:rsidR="00BB4F2B" w:rsidRDefault="00BB4F2B" w:rsidP="00BB4F2B">
      <w:pPr>
        <w:pStyle w:val="3"/>
      </w:pPr>
      <w:r>
        <w:rPr>
          <w:rFonts w:hint="eastAsia"/>
        </w:rPr>
        <w:t>Keeper</w:t>
      </w:r>
    </w:p>
    <w:p w:rsidR="00BB4F2B" w:rsidRPr="00BB4F2B" w:rsidRDefault="00BB4F2B" w:rsidP="00BB4F2B">
      <w:pPr>
        <w:ind w:left="720"/>
      </w:pPr>
      <w:r>
        <w:rPr>
          <w:rFonts w:hint="eastAsia"/>
        </w:rPr>
        <w:t>记录用户饮食信息，分析并生成日程的Planner。</w:t>
      </w:r>
    </w:p>
    <w:p w:rsidR="00BB4F2B" w:rsidRDefault="00BB4F2B" w:rsidP="00BB4F2B">
      <w:pPr>
        <w:pStyle w:val="3"/>
      </w:pPr>
      <w:r>
        <w:rPr>
          <w:rFonts w:hint="eastAsia"/>
        </w:rPr>
        <w:t>Spider</w:t>
      </w:r>
    </w:p>
    <w:p w:rsidR="00952A6E" w:rsidRPr="00952A6E" w:rsidRDefault="00952A6E" w:rsidP="00952A6E">
      <w:pPr>
        <w:ind w:left="720"/>
      </w:pPr>
      <w:proofErr w:type="gramStart"/>
      <w:r>
        <w:rPr>
          <w:rFonts w:hint="eastAsia"/>
        </w:rPr>
        <w:t>爬取一些</w:t>
      </w:r>
      <w:proofErr w:type="gramEnd"/>
      <w:r>
        <w:rPr>
          <w:rFonts w:hint="eastAsia"/>
        </w:rPr>
        <w:t>常用的消息发布网站的通知并生成日程，由用户选择添加的Planner。</w:t>
      </w:r>
    </w:p>
    <w:p w:rsidR="00BB4F2B" w:rsidRDefault="00BB4F2B" w:rsidP="00BB4F2B">
      <w:pPr>
        <w:pStyle w:val="3"/>
      </w:pPr>
      <w:r>
        <w:rPr>
          <w:rFonts w:hint="eastAsia"/>
        </w:rPr>
        <w:t>Reader</w:t>
      </w:r>
    </w:p>
    <w:p w:rsidR="00053989" w:rsidRPr="00053989" w:rsidRDefault="00053989" w:rsidP="00053989">
      <w:pPr>
        <w:ind w:left="720"/>
      </w:pPr>
      <w:r>
        <w:rPr>
          <w:rFonts w:hint="eastAsia"/>
        </w:rPr>
        <w:t>接受用户</w:t>
      </w:r>
      <w:r w:rsidR="00DD14F1">
        <w:rPr>
          <w:rFonts w:hint="eastAsia"/>
        </w:rPr>
        <w:t>输入</w:t>
      </w:r>
      <w:r w:rsidR="00B217C4">
        <w:rPr>
          <w:rFonts w:hint="eastAsia"/>
        </w:rPr>
        <w:t>的文本，生成日程并导入日程表的Planner。</w:t>
      </w:r>
    </w:p>
    <w:p w:rsidR="00F03B5C" w:rsidRDefault="00614542" w:rsidP="00B217C4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B217C4" w:rsidRPr="00B217C4" w:rsidRDefault="00B217C4" w:rsidP="00B217C4">
      <w:pPr>
        <w:ind w:left="720"/>
        <w:rPr>
          <w:lang w:eastAsia="en-US"/>
        </w:rPr>
      </w:pPr>
      <w:r>
        <w:rPr>
          <w:rFonts w:hint="eastAsia"/>
        </w:rPr>
        <w:t>《</w:t>
      </w:r>
      <w:proofErr w:type="spellStart"/>
      <w:r>
        <w:rPr>
          <w:rFonts w:hint="eastAsia"/>
        </w:rPr>
        <w:t>Xplanner</w:t>
      </w:r>
      <w:proofErr w:type="spellEnd"/>
      <w:r>
        <w:rPr>
          <w:rFonts w:hint="eastAsia"/>
        </w:rPr>
        <w:t>软件需求规约》，《测试用例》。</w:t>
      </w:r>
    </w:p>
    <w:p w:rsidR="00614542" w:rsidRPr="00B74982" w:rsidRDefault="00614542" w:rsidP="00B7498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8155BA" w:rsidRDefault="008155BA" w:rsidP="008155BA">
      <w:pPr>
        <w:rPr>
          <w:snapToGrid/>
        </w:rPr>
      </w:pPr>
      <w:r>
        <w:rPr>
          <w:snapToGrid/>
        </w:rPr>
        <w:tab/>
      </w:r>
      <w:r w:rsidR="009A12D4">
        <w:rPr>
          <w:rFonts w:hint="eastAsia"/>
          <w:snapToGrid/>
        </w:rPr>
        <w:t>测试概要包含了测试的时间、地点、人员、测试方法、测试内容的简要说明。</w:t>
      </w:r>
    </w:p>
    <w:p w:rsidR="009A12D4" w:rsidRDefault="009A12D4" w:rsidP="008155BA">
      <w:pPr>
        <w:rPr>
          <w:snapToGrid/>
        </w:rPr>
      </w:pPr>
      <w:r>
        <w:rPr>
          <w:snapToGrid/>
        </w:rPr>
        <w:tab/>
      </w:r>
      <w:r>
        <w:rPr>
          <w:rFonts w:hint="eastAsia"/>
          <w:snapToGrid/>
        </w:rPr>
        <w:t>测试环境描述了测试使用的软硬件环境及其配置。</w:t>
      </w:r>
    </w:p>
    <w:p w:rsidR="00A572CE" w:rsidRDefault="00A572CE" w:rsidP="008155BA">
      <w:pPr>
        <w:rPr>
          <w:snapToGrid/>
        </w:rPr>
      </w:pPr>
      <w:r>
        <w:rPr>
          <w:snapToGrid/>
        </w:rPr>
        <w:tab/>
      </w:r>
      <w:r>
        <w:rPr>
          <w:rFonts w:hint="eastAsia"/>
          <w:snapToGrid/>
        </w:rPr>
        <w:t>测试结果及分析描述了测试的结果，并给出一些分析。</w:t>
      </w:r>
    </w:p>
    <w:p w:rsidR="00A572CE" w:rsidRDefault="00A572CE" w:rsidP="008155BA">
      <w:pPr>
        <w:rPr>
          <w:snapToGrid/>
        </w:rPr>
      </w:pPr>
      <w:r>
        <w:rPr>
          <w:snapToGrid/>
        </w:rPr>
        <w:tab/>
      </w:r>
      <w:r w:rsidR="005620E2">
        <w:rPr>
          <w:rFonts w:hint="eastAsia"/>
          <w:snapToGrid/>
        </w:rPr>
        <w:t>缺陷清单包含所有功能性缺陷和非功能性缺陷相关的信息。</w:t>
      </w:r>
    </w:p>
    <w:p w:rsidR="00DD289F" w:rsidRDefault="00DD289F" w:rsidP="008155BA">
      <w:pPr>
        <w:rPr>
          <w:snapToGrid/>
        </w:rPr>
      </w:pPr>
      <w:r>
        <w:rPr>
          <w:snapToGrid/>
        </w:rPr>
        <w:tab/>
      </w:r>
      <w:r w:rsidR="005620E2">
        <w:rPr>
          <w:rFonts w:hint="eastAsia"/>
          <w:snapToGrid/>
        </w:rPr>
        <w:t>测试结论与建议包含了</w:t>
      </w:r>
      <w:r w:rsidR="00BB69FA">
        <w:rPr>
          <w:rFonts w:hint="eastAsia"/>
          <w:snapToGrid/>
        </w:rPr>
        <w:t>对于项目测试的总结和对项目的改进建议。</w:t>
      </w:r>
    </w:p>
    <w:p w:rsidR="004B0E53" w:rsidRDefault="00F03B5C" w:rsidP="002C1E41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125330" w:rsidRDefault="00125330" w:rsidP="00125330">
      <w:pPr>
        <w:ind w:left="720"/>
      </w:pPr>
      <w:r>
        <w:rPr>
          <w:rFonts w:hint="eastAsia"/>
        </w:rPr>
        <w:t>测试进行于9月5、6、7号，测试地点为虚拟地点（组员屏幕共享）。人员为所有组员，包括同睿哲、李</w:t>
      </w:r>
      <w:proofErr w:type="gramStart"/>
      <w:r>
        <w:rPr>
          <w:rFonts w:hint="eastAsia"/>
        </w:rPr>
        <w:t>琥</w:t>
      </w:r>
      <w:proofErr w:type="gramEnd"/>
      <w:r>
        <w:rPr>
          <w:rFonts w:hint="eastAsia"/>
        </w:rPr>
        <w:t>、贾兴国、汪喆昊。测试前期主要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、错误猜测、界面测试、控制流测试、基本路径测试，以确保操作逻辑、数据流的正确性和软件的可靠性；测试中期采用黑盒测试、变异测试、界面测试以及探索性测试，目的是增加软件可用性和；测试后期采用集成测试，随机测试和潜在用户的即兴测试，以测试软件兼容性及其整体效果。</w:t>
      </w:r>
    </w:p>
    <w:p w:rsidR="002C1E41" w:rsidRPr="00125330" w:rsidRDefault="002C1E41" w:rsidP="002C1E41">
      <w:pPr>
        <w:ind w:left="720"/>
      </w:pP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lastRenderedPageBreak/>
        <w:t>测试环境</w:t>
      </w:r>
      <w:bookmarkEnd w:id="7"/>
    </w:p>
    <w:p w:rsidR="00B74982" w:rsidRDefault="00F36F1D" w:rsidP="00B74982">
      <w:pPr>
        <w:ind w:left="720"/>
      </w:pPr>
      <w:r>
        <w:rPr>
          <w:rFonts w:hint="eastAsia"/>
        </w:rPr>
        <w:t>实机</w:t>
      </w:r>
      <w:r w:rsidR="00494E1B">
        <w:rPr>
          <w:rFonts w:hint="eastAsia"/>
        </w:rPr>
        <w:t>测试使用了</w:t>
      </w:r>
      <w:r>
        <w:rPr>
          <w:rFonts w:hint="eastAsia"/>
        </w:rPr>
        <w:t>iphone6</w:t>
      </w:r>
      <w:r w:rsidR="00B74982">
        <w:rPr>
          <w:rFonts w:hint="eastAsia"/>
        </w:rPr>
        <w:t>s</w:t>
      </w:r>
      <w:r>
        <w:t xml:space="preserve"> </w:t>
      </w:r>
      <w:r>
        <w:rPr>
          <w:rFonts w:hint="eastAsia"/>
        </w:rPr>
        <w:t>plus</w:t>
      </w:r>
      <w:r w:rsidR="00B74982">
        <w:rPr>
          <w:rFonts w:hint="eastAsia"/>
        </w:rPr>
        <w:t>，64位，苹果A9+M9协处理器。</w:t>
      </w:r>
    </w:p>
    <w:p w:rsidR="007B79E0" w:rsidRDefault="00F36F1D" w:rsidP="00B74982">
      <w:pPr>
        <w:ind w:left="720"/>
      </w:pPr>
      <w:r>
        <w:rPr>
          <w:rFonts w:hint="eastAsia"/>
        </w:rPr>
        <w:t>电脑测试</w:t>
      </w:r>
      <w:r w:rsidR="00B74982">
        <w:rPr>
          <w:rFonts w:hint="eastAsia"/>
        </w:rPr>
        <w:t>分别</w:t>
      </w:r>
      <w:r>
        <w:rPr>
          <w:rFonts w:hint="eastAsia"/>
        </w:rPr>
        <w:t>使用</w:t>
      </w:r>
    </w:p>
    <w:p w:rsidR="00D97EAD" w:rsidRDefault="00F36F1D" w:rsidP="007B79E0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windows10，</w:t>
      </w:r>
      <w:r w:rsidR="00B74982">
        <w:rPr>
          <w:rFonts w:hint="eastAsia"/>
        </w:rPr>
        <w:t>64位</w:t>
      </w:r>
      <w:r w:rsidR="008F68C8">
        <w:rPr>
          <w:rFonts w:hint="eastAsia"/>
        </w:rPr>
        <w:t>，i7</w:t>
      </w:r>
      <w:r w:rsidR="00F84A75">
        <w:t xml:space="preserve"> </w:t>
      </w:r>
      <w:r w:rsidR="008F68C8">
        <w:rPr>
          <w:rFonts w:hint="eastAsia"/>
        </w:rPr>
        <w:t>8750H处理器</w:t>
      </w:r>
      <w:r w:rsidR="00762612">
        <w:rPr>
          <w:rFonts w:hint="eastAsia"/>
        </w:rPr>
        <w:t>。</w:t>
      </w:r>
    </w:p>
    <w:p w:rsidR="00D97EAD" w:rsidRDefault="00F36F1D" w:rsidP="007B79E0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windows7</w:t>
      </w:r>
      <w:r w:rsidR="007B79E0">
        <w:t xml:space="preserve"> </w:t>
      </w:r>
      <w:r w:rsidR="007B79E0">
        <w:rPr>
          <w:rFonts w:hint="eastAsia"/>
        </w:rPr>
        <w:t>64位</w:t>
      </w:r>
      <w:r>
        <w:rPr>
          <w:rFonts w:hint="eastAsia"/>
        </w:rPr>
        <w:t>，</w:t>
      </w:r>
      <w:r w:rsidR="00762612">
        <w:rPr>
          <w:rFonts w:hint="eastAsia"/>
        </w:rPr>
        <w:t>i7</w:t>
      </w:r>
      <w:r w:rsidR="00F84A75">
        <w:t xml:space="preserve"> </w:t>
      </w:r>
      <w:r w:rsidR="00762612">
        <w:rPr>
          <w:rFonts w:hint="eastAsia"/>
        </w:rPr>
        <w:t>6500U处理器。</w:t>
      </w:r>
    </w:p>
    <w:p w:rsidR="00193644" w:rsidRDefault="00193644" w:rsidP="007B79E0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64位，i5</w:t>
      </w:r>
      <w:r w:rsidR="00F84A75">
        <w:t xml:space="preserve"> </w:t>
      </w:r>
      <w:r>
        <w:rPr>
          <w:rFonts w:hint="eastAsia"/>
        </w:rPr>
        <w:t>6200U处理器。</w:t>
      </w:r>
    </w:p>
    <w:p w:rsidR="00494E1B" w:rsidRPr="00494E1B" w:rsidRDefault="007B79E0" w:rsidP="007B79E0">
      <w:pPr>
        <w:pStyle w:val="af1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osx</w:t>
      </w:r>
      <w:proofErr w:type="spellEnd"/>
      <w:r>
        <w:t xml:space="preserve"> </w:t>
      </w:r>
      <w:r>
        <w:rPr>
          <w:rFonts w:hint="eastAsia"/>
        </w:rPr>
        <w:t>high</w:t>
      </w:r>
      <w:r>
        <w:t xml:space="preserve"> sierra</w:t>
      </w:r>
      <w:r w:rsidR="00735C73">
        <w:t xml:space="preserve"> </w:t>
      </w:r>
      <w:r w:rsidR="00735C73">
        <w:rPr>
          <w:rFonts w:hint="eastAsia"/>
        </w:rPr>
        <w:t>64位，</w:t>
      </w:r>
      <w:r w:rsidR="00BE6481">
        <w:rPr>
          <w:rFonts w:hint="eastAsia"/>
        </w:rPr>
        <w:t>i</w:t>
      </w:r>
      <w:r w:rsidR="00BE6481">
        <w:t>7</w:t>
      </w:r>
      <w:r w:rsidR="00BE6481">
        <w:rPr>
          <w:rFonts w:hint="eastAsia"/>
        </w:rPr>
        <w:t>处理器</w:t>
      </w:r>
      <w:r>
        <w:rPr>
          <w:rFonts w:hint="eastAsia"/>
        </w:rPr>
        <w:t>。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7F35AF" w:rsidRPr="00970528" w:rsidRDefault="005E7E40" w:rsidP="00970528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BE6481" w:rsidTr="00BF6954">
        <w:tc>
          <w:tcPr>
            <w:tcW w:w="993" w:type="dxa"/>
            <w:vMerge w:val="restart"/>
          </w:tcPr>
          <w:p w:rsidR="00BE6481" w:rsidRPr="00BF6954" w:rsidRDefault="00BE6481" w:rsidP="00297E99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管理账号（包括绑定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proofErr w:type="spellEnd"/>
            <w:r w:rsidR="005D12AB">
              <w:rPr>
                <w:rFonts w:ascii="Times New Roman" w:hint="eastAsia"/>
                <w:b/>
                <w:snapToGrid/>
                <w:sz w:val="21"/>
                <w:szCs w:val="21"/>
              </w:rPr>
              <w:t>、登录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）</w:t>
            </w:r>
          </w:p>
        </w:tc>
        <w:tc>
          <w:tcPr>
            <w:tcW w:w="979" w:type="dxa"/>
          </w:tcPr>
          <w:p w:rsidR="00BE6481" w:rsidRDefault="005D12A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BE6481" w:rsidRDefault="005D12A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Default="00092C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Default="00092C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Default="00092C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297E99">
            <w:pPr>
              <w:spacing w:after="120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管理日程</w:t>
            </w:r>
          </w:p>
        </w:tc>
        <w:tc>
          <w:tcPr>
            <w:tcW w:w="979" w:type="dxa"/>
          </w:tcPr>
          <w:p w:rsidR="00BE6481" w:rsidRPr="00BF11EB" w:rsidRDefault="00E2668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Reader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管理食物信息和日程</w:t>
            </w:r>
          </w:p>
        </w:tc>
        <w:tc>
          <w:tcPr>
            <w:tcW w:w="979" w:type="dxa"/>
          </w:tcPr>
          <w:p w:rsidR="00BE6481" w:rsidRPr="00BF11EB" w:rsidRDefault="00F224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Keeper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管理运动信息和日程</w:t>
            </w:r>
          </w:p>
        </w:tc>
        <w:tc>
          <w:tcPr>
            <w:tcW w:w="979" w:type="dxa"/>
          </w:tcPr>
          <w:p w:rsidR="00BE6481" w:rsidRPr="00BF11EB" w:rsidRDefault="00F224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Spider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管理通知信息和日程</w:t>
            </w:r>
          </w:p>
        </w:tc>
        <w:tc>
          <w:tcPr>
            <w:tcW w:w="979" w:type="dxa"/>
          </w:tcPr>
          <w:p w:rsidR="00BE6481" w:rsidRPr="00BF11EB" w:rsidRDefault="00F2247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Planner</w:t>
            </w:r>
          </w:p>
        </w:tc>
        <w:tc>
          <w:tcPr>
            <w:tcW w:w="979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BE6481" w:rsidTr="00BF6954">
        <w:tc>
          <w:tcPr>
            <w:tcW w:w="993" w:type="dxa"/>
            <w:vMerge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6481" w:rsidRPr="00BF6954" w:rsidRDefault="00BE64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BE6481" w:rsidRPr="00BF11EB" w:rsidRDefault="0069171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23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BE6481" w:rsidRPr="00BF11EB" w:rsidRDefault="00BE64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 w:val="restart"/>
          </w:tcPr>
          <w:p w:rsidR="00D47376" w:rsidRPr="00D47376" w:rsidRDefault="00D47376" w:rsidP="00D47376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D47376" w:rsidRPr="00F76416" w:rsidRDefault="004144F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8845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784A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D47376" w:rsidRPr="00F76416" w:rsidRDefault="00532EB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DC787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C908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17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D47376" w:rsidTr="00BF6954">
        <w:tc>
          <w:tcPr>
            <w:tcW w:w="993" w:type="dxa"/>
            <w:vMerge/>
          </w:tcPr>
          <w:p w:rsidR="00D47376" w:rsidRPr="00BF6954" w:rsidRDefault="00D4737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47376" w:rsidRDefault="00D4737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 w:rsidR="00D47376" w:rsidRPr="00F76416" w:rsidRDefault="006949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76416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47376" w:rsidRPr="00BF11EB" w:rsidRDefault="00FA03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F76416" w:rsidRDefault="0080709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F76416">
              <w:rPr>
                <w:rFonts w:ascii="Times New Roman" w:hint="eastAsia"/>
                <w:i/>
                <w:snapToGrid/>
                <w:color w:val="0000FF"/>
              </w:rPr>
              <w:t>13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Default="0080709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Default="0080709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15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1706AC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36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Default="001706AC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Default="001706AC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FA031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Default="00FA03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0734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30734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F31E3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5B51A9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</w:t>
            </w:r>
            <w:r w:rsidR="005B51A9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0A1E1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</w:t>
            </w:r>
            <w:r w:rsidR="000E6A69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5B51A9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D9694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21F13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F13" w:rsidRPr="00790B3E" w:rsidRDefault="00921F13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月历设计没有考虑折叠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921F13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月历设计没有设计成可折叠的样式。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13" w:rsidRPr="00790B3E" w:rsidRDefault="00BA4F48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（由于不可抗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lastRenderedPageBreak/>
              <w:t>因素</w:t>
            </w:r>
            <w:bookmarkStart w:id="14" w:name="_GoBack"/>
            <w:bookmarkEnd w:id="14"/>
            <w:r>
              <w:rPr>
                <w:rFonts w:ascii="Times New Roman" w:hint="eastAsia"/>
                <w:color w:val="000000"/>
                <w:sz w:val="21"/>
                <w:szCs w:val="21"/>
              </w:rPr>
              <w:t>没有在测试用例中写明）</w:t>
            </w:r>
          </w:p>
        </w:tc>
      </w:tr>
      <w:tr w:rsidR="00670EE9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EE9" w:rsidRDefault="00670EE9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670EE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用户登录时加载用户数据速度不够快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310E1E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用户登录（绑定</w:t>
            </w: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jaccount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）后，加载所有用户数据所需时间比较长。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E9" w:rsidRDefault="00310E1E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310E1E">
              <w:rPr>
                <w:rFonts w:ascii="Times New Roman"/>
                <w:color w:val="000000"/>
                <w:sz w:val="21"/>
                <w:szCs w:val="21"/>
              </w:rPr>
              <w:t>XPlanner-testcase-044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AE2FAD" w:rsidRPr="00AE2FAD" w:rsidRDefault="00AE2FAD" w:rsidP="00AE2FAD">
      <w:pPr>
        <w:ind w:left="720"/>
      </w:pPr>
      <w:r>
        <w:t>在本软件的开发周期中，软件测试占据较大的比例。前期</w:t>
      </w:r>
      <w:proofErr w:type="gramStart"/>
      <w:r>
        <w:t>采用白盒测试</w:t>
      </w:r>
      <w:proofErr w:type="gramEnd"/>
      <w:r>
        <w:t>等一系列测试保证了软件操作逻辑和数据流的正确，很好地避免了严重和致命错误的发生；中期的测试更具有探索性，一方面探索更高效的需求开发，另一方面以测试驱动开发，在原本的代码上添加了必要的补充和功能的完善，大大增强了软件可用性；后期测试则更为随机，由潜在用户所进行的测试帮助本小组对客户需求有了更实际的理解，</w:t>
      </w:r>
      <w:proofErr w:type="gramStart"/>
      <w:r>
        <w:t>给小组</w:t>
      </w:r>
      <w:proofErr w:type="gramEnd"/>
      <w:r>
        <w:t>的反思和进步带来了大量经验。</w:t>
      </w:r>
    </w:p>
    <w:p w:rsidR="00782DE0" w:rsidRDefault="00782DE0" w:rsidP="00782DE0">
      <w:pPr>
        <w:ind w:left="720"/>
      </w:pPr>
      <w:r>
        <w:rPr>
          <w:rFonts w:hint="eastAsia"/>
        </w:rPr>
        <w:t>目前，</w:t>
      </w:r>
      <w:r w:rsidR="008251CD">
        <w:rPr>
          <w:rFonts w:hint="eastAsia"/>
        </w:rPr>
        <w:t>项目</w:t>
      </w:r>
      <w:r>
        <w:rPr>
          <w:rFonts w:hint="eastAsia"/>
        </w:rPr>
        <w:t>本身基本没有</w:t>
      </w:r>
      <w:r w:rsidR="00B150B3">
        <w:rPr>
          <w:rFonts w:hint="eastAsia"/>
        </w:rPr>
        <w:t>检测出功能性缺陷，</w:t>
      </w:r>
      <w:r w:rsidR="006D36AF">
        <w:rPr>
          <w:rFonts w:hint="eastAsia"/>
        </w:rPr>
        <w:t>不过</w:t>
      </w:r>
      <w:r w:rsidR="00B150B3">
        <w:rPr>
          <w:rFonts w:hint="eastAsia"/>
        </w:rPr>
        <w:t>有一定的非功能性缺陷。</w:t>
      </w:r>
    </w:p>
    <w:p w:rsidR="00E452BB" w:rsidRPr="00782DE0" w:rsidRDefault="00E452BB" w:rsidP="00E452BB">
      <w:pPr>
        <w:ind w:left="720"/>
      </w:pPr>
      <w:r>
        <w:rPr>
          <w:rFonts w:hint="eastAsia"/>
        </w:rPr>
        <w:t>对于非功能性缺陷01“月历设计没有考虑折叠”这个缺陷，我们认为这是对于用户体验考虑不够周全而导致的。日后在设计界面、功能的时候，要充分地考虑用户体验。</w:t>
      </w:r>
    </w:p>
    <w:p w:rsidR="0048631F" w:rsidRDefault="0048631F" w:rsidP="00782DE0">
      <w:pPr>
        <w:ind w:left="720"/>
      </w:pPr>
      <w:r>
        <w:rPr>
          <w:rFonts w:hint="eastAsia"/>
        </w:rPr>
        <w:t>对于非功能性缺陷0</w:t>
      </w:r>
      <w:r w:rsidR="00CB1352">
        <w:rPr>
          <w:rFonts w:hint="eastAsia"/>
        </w:rPr>
        <w:t>2</w:t>
      </w:r>
      <w:r>
        <w:rPr>
          <w:rFonts w:hint="eastAsia"/>
        </w:rPr>
        <w:t>“登录时加载用户信息</w:t>
      </w:r>
      <w:r w:rsidR="00225F30">
        <w:rPr>
          <w:rFonts w:hint="eastAsia"/>
        </w:rPr>
        <w:t>不够快</w:t>
      </w:r>
      <w:r>
        <w:rPr>
          <w:rFonts w:hint="eastAsia"/>
        </w:rPr>
        <w:t>”这个缺陷，</w:t>
      </w:r>
      <w:r w:rsidR="000B43EC">
        <w:rPr>
          <w:rFonts w:hint="eastAsia"/>
        </w:rPr>
        <w:t>我们</w:t>
      </w:r>
      <w:r w:rsidR="00484193">
        <w:rPr>
          <w:rFonts w:hint="eastAsia"/>
        </w:rPr>
        <w:t>认为这是</w:t>
      </w:r>
      <w:r w:rsidR="003B2855">
        <w:rPr>
          <w:rFonts w:hint="eastAsia"/>
        </w:rPr>
        <w:t>一开始设计时没有对性能的足够要求导致的。其实本缺陷并不是很明显，列为缺陷只是为了提醒</w:t>
      </w:r>
      <w:r w:rsidR="0002435D">
        <w:rPr>
          <w:rFonts w:hint="eastAsia"/>
        </w:rPr>
        <w:t>读者日后注意此问题。</w:t>
      </w:r>
    </w:p>
    <w:p w:rsidR="00107E31" w:rsidRDefault="00107E31" w:rsidP="00782DE0">
      <w:pPr>
        <w:ind w:left="720"/>
      </w:pPr>
      <w:r>
        <w:rPr>
          <w:rFonts w:hint="eastAsia"/>
        </w:rPr>
        <w:t>综上，我们在项目中尽可能多地进行了测试并且改进项目。我们会尝试着在以后的学习、实践中活用从本项目测试工作中获取的经验。</w:t>
      </w:r>
    </w:p>
    <w:p w:rsidR="00F03B5C" w:rsidRDefault="00F03B5C">
      <w:pPr>
        <w:pStyle w:val="InfoBlue"/>
      </w:pP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CF5" w:rsidRDefault="00F85CF5">
      <w:r>
        <w:separator/>
      </w:r>
    </w:p>
  </w:endnote>
  <w:endnote w:type="continuationSeparator" w:id="0">
    <w:p w:rsidR="00F85CF5" w:rsidRDefault="00F8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A420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A4207" w:rsidRPr="007A4207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CF5" w:rsidRDefault="00F85CF5">
      <w:r>
        <w:separator/>
      </w:r>
    </w:p>
  </w:footnote>
  <w:footnote w:type="continuationSeparator" w:id="0">
    <w:p w:rsidR="00F85CF5" w:rsidRDefault="00F8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466DE">
          <w:proofErr w:type="spellStart"/>
          <w:r>
            <w:rPr>
              <w:rFonts w:ascii="Times New Roman" w:hint="eastAsia"/>
            </w:rPr>
            <w:t>XP</w:t>
          </w:r>
          <w:r>
            <w:rPr>
              <w:rFonts w:ascii="Times New Roman"/>
            </w:rPr>
            <w:t>lanner</w:t>
          </w:r>
          <w:proofErr w:type="spellEnd"/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F84700">
            <w:rPr>
              <w:rFonts w:ascii="Times New Roman" w:hint="eastAsia"/>
            </w:rPr>
            <w:t>4</w:t>
          </w:r>
          <w:r w:rsidR="00E562ED">
            <w:rPr>
              <w:rFonts w:ascii="Times New Roman" w:hint="eastAsia"/>
            </w:rPr>
            <w:t>.0</w:t>
          </w:r>
          <w:r>
            <w:rPr>
              <w:rFonts w:ascii="Times New Roman"/>
            </w:rPr>
            <w:t>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E562ED">
            <w:rPr>
              <w:rFonts w:ascii="Times New Roman" w:hint="eastAsia"/>
              <w:noProof/>
            </w:rPr>
            <w:t>0</w:t>
          </w:r>
          <w:r w:rsidR="00F84700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D466DE">
            <w:rPr>
              <w:rFonts w:ascii="Times New Roman"/>
              <w:noProof/>
            </w:rPr>
            <w:t>0</w:t>
          </w:r>
          <w:r w:rsidR="00E562ED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D466DE">
            <w:rPr>
              <w:rFonts w:ascii="Times New Roman"/>
              <w:noProof/>
            </w:rPr>
            <w:t xml:space="preserve">2018 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D466DE" w:rsidP="00320074">
          <w:pPr>
            <w:rPr>
              <w:rFonts w:ascii="Times New Roman"/>
            </w:rPr>
          </w:pPr>
          <w:r>
            <w:rPr>
              <w:rFonts w:ascii="Times New Roman"/>
            </w:rPr>
            <w:t>0.0.1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FA46B5"/>
    <w:multiLevelType w:val="hybridMultilevel"/>
    <w:tmpl w:val="04AA6C74"/>
    <w:lvl w:ilvl="0" w:tplc="E1562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546D1"/>
    <w:rsid w:val="00555086"/>
    <w:rsid w:val="005620E2"/>
    <w:rsid w:val="00562AE3"/>
    <w:rsid w:val="005B0B88"/>
    <w:rsid w:val="005B51A9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F11EB"/>
    <w:rsid w:val="00BF6954"/>
    <w:rsid w:val="00C076D8"/>
    <w:rsid w:val="00C11861"/>
    <w:rsid w:val="00C22D91"/>
    <w:rsid w:val="00C3168D"/>
    <w:rsid w:val="00C44EE3"/>
    <w:rsid w:val="00C5163B"/>
    <w:rsid w:val="00C6379D"/>
    <w:rsid w:val="00C908E9"/>
    <w:rsid w:val="00C968AD"/>
    <w:rsid w:val="00C9707C"/>
    <w:rsid w:val="00CA1A36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F83B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7B7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1223</TotalTime>
  <Pages>7</Pages>
  <Words>571</Words>
  <Characters>3260</Characters>
  <Application>Microsoft Office Word</Application>
  <DocSecurity>0</DocSecurity>
  <Lines>27</Lines>
  <Paragraphs>7</Paragraphs>
  <ScaleCrop>false</ScaleCrop>
  <Company>&lt;SJTU&gt;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汪 喆昊</cp:lastModifiedBy>
  <cp:revision>187</cp:revision>
  <dcterms:created xsi:type="dcterms:W3CDTF">2014-07-21T08:17:00Z</dcterms:created>
  <dcterms:modified xsi:type="dcterms:W3CDTF">2018-09-09T23:08:00Z</dcterms:modified>
</cp:coreProperties>
</file>