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C1E10" w:rsidP="00497B7F">
      <w:pPr>
        <w:pStyle w:val="a4"/>
        <w:jc w:val="right"/>
      </w:pPr>
      <w:bookmarkStart w:id="0" w:name="_GoBack"/>
      <w:bookmarkEnd w:id="0"/>
      <w:r>
        <w:rPr>
          <w:rFonts w:ascii="Arial" w:hAnsi="Arial" w:hint="eastAsia"/>
        </w:rPr>
        <w:t>针对上海交通大学学生的可扩展日程管理工具</w:t>
      </w:r>
      <w:proofErr w:type="spellStart"/>
      <w:r w:rsidR="00BD20E4">
        <w:rPr>
          <w:rFonts w:ascii="Arial" w:hAnsi="Arial"/>
        </w:rPr>
        <w:t>XPlanner</w:t>
      </w:r>
      <w:proofErr w:type="spellEnd"/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005EF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A91A3A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A91A3A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69B">
              <w:rPr>
                <w:rFonts w:hint="eastAsia"/>
              </w:rPr>
              <w:t>1</w:t>
            </w:r>
            <w:r w:rsidR="003C069B">
              <w:t>0</w:t>
            </w:r>
            <w:r>
              <w:rPr>
                <w:rFonts w:ascii="Times New Roman"/>
              </w:rPr>
              <w:t>/</w:t>
            </w:r>
            <w:r w:rsidR="00A91A3A">
              <w:rPr>
                <w:rFonts w:ascii="Times New Roman" w:hint="eastAsia"/>
              </w:rPr>
              <w:t>0</w:t>
            </w:r>
            <w:r w:rsidR="003C069B">
              <w:rPr>
                <w:rFonts w:hint="eastAsia"/>
              </w:rPr>
              <w:t>6</w:t>
            </w:r>
            <w:r w:rsidR="003C069B">
              <w:rPr>
                <w:rFonts w:ascii="Times New Roman"/>
              </w:rPr>
              <w:t>/2018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69B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3C069B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3C069B" w:rsidP="00272C8F">
            <w:pPr>
              <w:pStyle w:val="Tabletext"/>
            </w:pPr>
            <w:r>
              <w:rPr>
                <w:rFonts w:ascii="Times New Roman" w:hint="eastAsia"/>
              </w:rPr>
              <w:t>初步编写了</w:t>
            </w:r>
            <w:r w:rsidR="00DE6876">
              <w:rPr>
                <w:rFonts w:ascii="Times New Roman" w:hint="eastAsia"/>
              </w:rPr>
              <w:t>软件需求规约文档。</w:t>
            </w:r>
          </w:p>
        </w:tc>
        <w:tc>
          <w:tcPr>
            <w:tcW w:w="2304" w:type="dxa"/>
          </w:tcPr>
          <w:p w:rsidR="00497B7F" w:rsidRDefault="003C069B" w:rsidP="00272C8F">
            <w:pPr>
              <w:pStyle w:val="Tabletext"/>
            </w:pPr>
            <w:r>
              <w:rPr>
                <w:rFonts w:ascii="Times New Roman" w:hint="eastAsia"/>
              </w:rPr>
              <w:t>同睿哲、李</w:t>
            </w:r>
            <w:proofErr w:type="gramStart"/>
            <w:r>
              <w:rPr>
                <w:rFonts w:ascii="Times New Roman" w:hint="eastAsia"/>
              </w:rPr>
              <w:t>琥</w:t>
            </w:r>
            <w:proofErr w:type="gramEnd"/>
            <w:r>
              <w:rPr>
                <w:rFonts w:ascii="Times New Roman" w:hint="eastAsia"/>
              </w:rPr>
              <w:t>、贾兴国、汪喆昊</w:t>
            </w:r>
          </w:p>
        </w:tc>
      </w:tr>
      <w:tr w:rsidR="00A91A3A" w:rsidTr="00A91A3A">
        <w:tc>
          <w:tcPr>
            <w:tcW w:w="2304" w:type="dxa"/>
          </w:tcPr>
          <w:p w:rsidR="00A91A3A" w:rsidRDefault="00A91A3A" w:rsidP="00A91A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/2018&gt;</w:t>
            </w:r>
          </w:p>
        </w:tc>
        <w:tc>
          <w:tcPr>
            <w:tcW w:w="1152" w:type="dxa"/>
          </w:tcPr>
          <w:p w:rsidR="00A91A3A" w:rsidRDefault="00A91A3A" w:rsidP="00A91A3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:rsidR="00A91A3A" w:rsidRDefault="00C03CDE" w:rsidP="00A91A3A">
            <w:pPr>
              <w:pStyle w:val="Tabletext"/>
            </w:pPr>
            <w:r>
              <w:rPr>
                <w:rFonts w:hint="eastAsia"/>
              </w:rPr>
              <w:t>根据项目情况进行了修改</w:t>
            </w:r>
          </w:p>
        </w:tc>
        <w:tc>
          <w:tcPr>
            <w:tcW w:w="2304" w:type="dxa"/>
          </w:tcPr>
          <w:p w:rsidR="00A91A3A" w:rsidRDefault="00EF1996" w:rsidP="00A91A3A">
            <w:pPr>
              <w:pStyle w:val="Tabletext"/>
            </w:pPr>
            <w:r>
              <w:rPr>
                <w:rFonts w:hint="eastAsia"/>
              </w:rPr>
              <w:t>汪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>昊</w:t>
            </w:r>
          </w:p>
        </w:tc>
      </w:tr>
      <w:tr w:rsidR="00A91A3A" w:rsidTr="00A91A3A">
        <w:tc>
          <w:tcPr>
            <w:tcW w:w="2304" w:type="dxa"/>
          </w:tcPr>
          <w:p w:rsidR="00A91A3A" w:rsidRDefault="00A91A3A" w:rsidP="00A91A3A">
            <w:pPr>
              <w:pStyle w:val="Tabletext"/>
            </w:pPr>
          </w:p>
        </w:tc>
        <w:tc>
          <w:tcPr>
            <w:tcW w:w="1152" w:type="dxa"/>
          </w:tcPr>
          <w:p w:rsidR="00A91A3A" w:rsidRDefault="00A91A3A" w:rsidP="00A91A3A">
            <w:pPr>
              <w:pStyle w:val="Tabletext"/>
            </w:pPr>
          </w:p>
        </w:tc>
        <w:tc>
          <w:tcPr>
            <w:tcW w:w="3744" w:type="dxa"/>
          </w:tcPr>
          <w:p w:rsidR="00A91A3A" w:rsidRDefault="00A91A3A" w:rsidP="00A91A3A">
            <w:pPr>
              <w:pStyle w:val="Tabletext"/>
            </w:pPr>
          </w:p>
        </w:tc>
        <w:tc>
          <w:tcPr>
            <w:tcW w:w="2304" w:type="dxa"/>
          </w:tcPr>
          <w:p w:rsidR="00A91A3A" w:rsidRDefault="00A91A3A" w:rsidP="00A91A3A">
            <w:pPr>
              <w:pStyle w:val="Tabletext"/>
            </w:pPr>
          </w:p>
        </w:tc>
      </w:tr>
      <w:tr w:rsidR="00A91A3A" w:rsidTr="00A91A3A">
        <w:tc>
          <w:tcPr>
            <w:tcW w:w="2304" w:type="dxa"/>
          </w:tcPr>
          <w:p w:rsidR="00A91A3A" w:rsidRDefault="00A91A3A" w:rsidP="00A91A3A">
            <w:pPr>
              <w:pStyle w:val="Tabletext"/>
            </w:pPr>
          </w:p>
        </w:tc>
        <w:tc>
          <w:tcPr>
            <w:tcW w:w="1152" w:type="dxa"/>
          </w:tcPr>
          <w:p w:rsidR="00A91A3A" w:rsidRDefault="00A91A3A" w:rsidP="00A91A3A">
            <w:pPr>
              <w:pStyle w:val="Tabletext"/>
            </w:pPr>
          </w:p>
        </w:tc>
        <w:tc>
          <w:tcPr>
            <w:tcW w:w="3744" w:type="dxa"/>
          </w:tcPr>
          <w:p w:rsidR="00A91A3A" w:rsidRDefault="00A91A3A" w:rsidP="00A91A3A">
            <w:pPr>
              <w:pStyle w:val="Tabletext"/>
            </w:pPr>
          </w:p>
        </w:tc>
        <w:tc>
          <w:tcPr>
            <w:tcW w:w="2304" w:type="dxa"/>
          </w:tcPr>
          <w:p w:rsidR="00A91A3A" w:rsidRDefault="00A91A3A" w:rsidP="00A91A3A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3005EF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rFonts w:hint="eastAsia"/>
          <w:b/>
          <w:bCs/>
          <w:noProof/>
        </w:rPr>
        <w:t>错误!未定义书签。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3005EF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3005EF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356851179"/>
      <w:r>
        <w:rPr>
          <w:rFonts w:hint="eastAsia"/>
        </w:rPr>
        <w:t>简介</w:t>
      </w:r>
      <w:bookmarkEnd w:id="1"/>
      <w:bookmarkEnd w:id="2"/>
    </w:p>
    <w:p w:rsidR="003E3ACC" w:rsidRDefault="00E67440" w:rsidP="00393CFA">
      <w:pPr>
        <w:pStyle w:val="2"/>
        <w:numPr>
          <w:ilvl w:val="1"/>
          <w:numId w:val="1"/>
        </w:numPr>
      </w:pPr>
      <w:bookmarkStart w:id="3" w:name="_Toc498836224"/>
      <w:bookmarkStart w:id="4" w:name="_Toc356851180"/>
      <w:r>
        <w:rPr>
          <w:rFonts w:hint="eastAsia"/>
        </w:rPr>
        <w:t>目的</w:t>
      </w:r>
      <w:bookmarkEnd w:id="3"/>
      <w:bookmarkEnd w:id="4"/>
    </w:p>
    <w:p w:rsidR="00860D8D" w:rsidRDefault="00860D8D" w:rsidP="00860D8D">
      <w:pPr>
        <w:pStyle w:val="af1"/>
        <w:ind w:left="720" w:firstLine="400"/>
      </w:pPr>
      <w:r>
        <w:rPr>
          <w:rFonts w:hint="eastAsia"/>
        </w:rPr>
        <w:t>本项目的目标是开发出一款面向交大在校大学生的日程管理软件。其核心是一个带有提醒功能、有多种可视化形式的、以用户的课程安排为框架的日程表。这个日程表模块提供了日程导入的接口。同时，本项目拥有许多面向不同使用场景的、自动抓取用户的潜在新待办日程事项、使用上文提到的日程导入接口并向日程表进行新事项注入的模块（下文简这类模块称为Planner）。本项目提供了一个管理Planner的平台，称为Planner Store。在Planner Store中，用户可以根据自己的需求，选择开启不同的Planner并获取Planner所提供的日程抓取服务。</w:t>
      </w:r>
    </w:p>
    <w:p w:rsidR="00F64B99" w:rsidRDefault="00860D8D" w:rsidP="00E94203">
      <w:pPr>
        <w:pStyle w:val="af1"/>
        <w:ind w:left="720" w:firstLineChars="0" w:firstLine="400"/>
      </w:pPr>
      <w:r>
        <w:rPr>
          <w:rFonts w:hint="eastAsia"/>
        </w:rPr>
        <w:t>Planner与日程表的解耦使得本软件可以让不同的用户需求得以满足。本项目目标实现三个具体的Planner，分别为Keeper、Spider、Reader。Keeper接收用户一天当中的饮食信息，并给出锻炼日程计划安排，经用户确认后使用日程导入接口导入日程表。Spider</w:t>
      </w:r>
      <w:proofErr w:type="gramStart"/>
      <w:r>
        <w:rPr>
          <w:rFonts w:hint="eastAsia"/>
        </w:rPr>
        <w:t>爬取某</w:t>
      </w:r>
      <w:proofErr w:type="gramEnd"/>
      <w:r>
        <w:rPr>
          <w:rFonts w:hint="eastAsia"/>
        </w:rPr>
        <w:t>常用消息发布网站的最新通知、自动生成日程事项供用户查看，经用户确认后使用日程导入接口导入日程表。Reader是一个基础而通用的Planner。它接受用户输入的新待办日程（可以是图片或者是文本信息），并以相同的方式导入日程表。</w:t>
      </w:r>
    </w:p>
    <w:p w:rsidR="00C20B18" w:rsidRPr="00393CFA" w:rsidRDefault="00426A0B" w:rsidP="00117720">
      <w:pPr>
        <w:ind w:left="720" w:firstLine="400"/>
      </w:pPr>
      <w:r>
        <w:rPr>
          <w:rFonts w:hint="eastAsia"/>
        </w:rPr>
        <w:t>在易用性方面，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核心部分和</w:t>
      </w:r>
      <w:r w:rsidR="00945D7A">
        <w:rPr>
          <w:rFonts w:hint="eastAsia"/>
        </w:rPr>
        <w:t>Planner</w:t>
      </w:r>
      <w:r>
        <w:rPr>
          <w:rFonts w:hint="eastAsia"/>
        </w:rPr>
        <w:t>部分都尽量做到简单易用</w:t>
      </w:r>
      <w:r w:rsidR="00C85596">
        <w:rPr>
          <w:rFonts w:hint="eastAsia"/>
        </w:rPr>
        <w:t>，</w:t>
      </w:r>
      <w:r w:rsidR="0004633C">
        <w:rPr>
          <w:rFonts w:hint="eastAsia"/>
        </w:rPr>
        <w:t>使</w:t>
      </w:r>
      <w:r w:rsidR="00C85596">
        <w:rPr>
          <w:rFonts w:hint="eastAsia"/>
        </w:rPr>
        <w:t>用户可以</w:t>
      </w:r>
      <w:r w:rsidR="0020022F">
        <w:rPr>
          <w:rFonts w:hint="eastAsia"/>
        </w:rPr>
        <w:t>不用查询说明文档就</w:t>
      </w:r>
      <w:r w:rsidR="00C85596">
        <w:rPr>
          <w:rFonts w:hint="eastAsia"/>
        </w:rPr>
        <w:t>直接使用</w:t>
      </w:r>
      <w:r w:rsidR="000B7782">
        <w:rPr>
          <w:rFonts w:hint="eastAsia"/>
        </w:rPr>
        <w:t>。</w:t>
      </w:r>
      <w:r w:rsidR="00034CF6">
        <w:rPr>
          <w:rFonts w:hint="eastAsia"/>
        </w:rPr>
        <w:t>可靠性方面，</w:t>
      </w:r>
      <w:proofErr w:type="spellStart"/>
      <w:r w:rsidR="00BD20E4">
        <w:rPr>
          <w:rFonts w:hint="eastAsia"/>
        </w:rPr>
        <w:t>XPlanner</w:t>
      </w:r>
      <w:proofErr w:type="spellEnd"/>
      <w:r w:rsidR="00E63997">
        <w:rPr>
          <w:rFonts w:hint="eastAsia"/>
        </w:rPr>
        <w:t>要求</w:t>
      </w:r>
      <w:r w:rsidR="00144B85">
        <w:rPr>
          <w:rFonts w:hint="eastAsia"/>
        </w:rPr>
        <w:t>面向用户</w:t>
      </w:r>
      <w:r w:rsidR="00E63997">
        <w:rPr>
          <w:rFonts w:hint="eastAsia"/>
        </w:rPr>
        <w:t>不出错（如果网络出现异常，导致需要使用网络的插件无法工作，则会有相应的提示）。</w:t>
      </w:r>
      <w:r w:rsidR="002E6C2E">
        <w:rPr>
          <w:rFonts w:hint="eastAsia"/>
        </w:rPr>
        <w:t>性能方面，</w:t>
      </w:r>
      <w:proofErr w:type="spellStart"/>
      <w:r w:rsidR="00BD20E4">
        <w:rPr>
          <w:rFonts w:hint="eastAsia"/>
        </w:rPr>
        <w:t>XPlanner</w:t>
      </w:r>
      <w:proofErr w:type="spellEnd"/>
      <w:r w:rsidR="002E6C2E">
        <w:rPr>
          <w:rFonts w:hint="eastAsia"/>
        </w:rPr>
        <w:t>要求有正常的响应速度，尽量将资源占用降到最低。</w:t>
      </w:r>
      <w:r w:rsidR="00082761">
        <w:rPr>
          <w:rFonts w:hint="eastAsia"/>
        </w:rPr>
        <w:t>可支持性需求方面，</w:t>
      </w:r>
      <w:proofErr w:type="spellStart"/>
      <w:r w:rsidR="00BD20E4">
        <w:t>XPlanner</w:t>
      </w:r>
      <w:proofErr w:type="spellEnd"/>
      <w:r w:rsidR="00082761">
        <w:rPr>
          <w:rFonts w:hint="eastAsia"/>
        </w:rPr>
        <w:t>要求可以方便地编写扩展并测试</w:t>
      </w:r>
      <w:r w:rsidR="00964414">
        <w:rPr>
          <w:rFonts w:hint="eastAsia"/>
        </w:rPr>
        <w:t>、发布</w:t>
      </w:r>
      <w:r w:rsidR="00082761">
        <w:rPr>
          <w:rFonts w:hint="eastAsia"/>
        </w:rPr>
        <w:t>，</w:t>
      </w:r>
      <w:r w:rsidR="00964414">
        <w:rPr>
          <w:rFonts w:hint="eastAsia"/>
        </w:rPr>
        <w:t>可以在i</w:t>
      </w:r>
      <w:r w:rsidR="00964414">
        <w:t>OS</w:t>
      </w:r>
      <w:r w:rsidR="00964414">
        <w:rPr>
          <w:rFonts w:hint="eastAsia"/>
        </w:rPr>
        <w:t>和Android上使用。</w:t>
      </w:r>
      <w:proofErr w:type="spellStart"/>
      <w:r w:rsidR="00BD20E4">
        <w:rPr>
          <w:rFonts w:hint="eastAsia"/>
        </w:rPr>
        <w:t>XPlanner</w:t>
      </w:r>
      <w:proofErr w:type="spellEnd"/>
      <w:r w:rsidR="00A0323F">
        <w:rPr>
          <w:rFonts w:hint="eastAsia"/>
        </w:rPr>
        <w:t>使用</w:t>
      </w:r>
      <w:r w:rsidR="00A21363">
        <w:rPr>
          <w:rFonts w:hint="eastAsia"/>
        </w:rPr>
        <w:t>React</w:t>
      </w:r>
      <w:r w:rsidR="00052AC1">
        <w:rPr>
          <w:rFonts w:hint="eastAsia"/>
        </w:rPr>
        <w:t>开发。</w:t>
      </w:r>
      <w:r w:rsidR="00C20B18">
        <w:rPr>
          <w:rFonts w:hint="eastAsia"/>
        </w:rPr>
        <w:t>非功能性需求、设计约束</w:t>
      </w:r>
      <w:r w:rsidR="0062137A">
        <w:rPr>
          <w:rFonts w:hint="eastAsia"/>
        </w:rPr>
        <w:t>的具体内容</w:t>
      </w:r>
      <w:r w:rsidR="00C20B18">
        <w:rPr>
          <w:rFonts w:hint="eastAsia"/>
        </w:rPr>
        <w:t>请查看3.2到3.5节。</w:t>
      </w:r>
    </w:p>
    <w:p w:rsidR="00E67440" w:rsidRDefault="00E67440">
      <w:pPr>
        <w:pStyle w:val="2"/>
      </w:pPr>
      <w:bookmarkStart w:id="5" w:name="_Toc498836226"/>
      <w:bookmarkStart w:id="6" w:name="_Toc356851181"/>
      <w:r>
        <w:rPr>
          <w:rFonts w:hint="eastAsia"/>
        </w:rPr>
        <w:t>定义、首字母缩写词和缩略语</w:t>
      </w:r>
      <w:bookmarkEnd w:id="5"/>
      <w:bookmarkEnd w:id="6"/>
    </w:p>
    <w:p w:rsidR="00D548AB" w:rsidRPr="00D548AB" w:rsidRDefault="00BD20E4" w:rsidP="00D548AB">
      <w:pPr>
        <w:pStyle w:val="3"/>
      </w:pPr>
      <w:proofErr w:type="spellStart"/>
      <w:r>
        <w:rPr>
          <w:rFonts w:hint="eastAsia"/>
        </w:rPr>
        <w:t>XPlanner</w:t>
      </w:r>
      <w:proofErr w:type="spellEnd"/>
    </w:p>
    <w:p w:rsidR="00BB09E1" w:rsidRDefault="00BD20E4" w:rsidP="00BB09E1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D54A22">
        <w:rPr>
          <w:rFonts w:hint="eastAsia"/>
        </w:rPr>
        <w:t>中的“X”代表“</w:t>
      </w:r>
      <w:r w:rsidR="00D54A22">
        <w:t>ex</w:t>
      </w:r>
      <w:r w:rsidR="00D54A22">
        <w:rPr>
          <w:rFonts w:hint="eastAsia"/>
        </w:rPr>
        <w:t>tension”</w:t>
      </w:r>
      <w:r w:rsidR="00D54A22">
        <w:t>,</w:t>
      </w:r>
      <w:r w:rsidR="00D54A22">
        <w:rPr>
          <w:rFonts w:hint="eastAsia"/>
        </w:rPr>
        <w:t>即插件的意思，表示该日程管理器是可以通过</w:t>
      </w:r>
      <w:r w:rsidR="00D548AB">
        <w:rPr>
          <w:rFonts w:hint="eastAsia"/>
        </w:rPr>
        <w:t>Planner</w:t>
      </w:r>
      <w:r w:rsidR="00D54A22">
        <w:rPr>
          <w:rFonts w:hint="eastAsia"/>
        </w:rPr>
        <w:t>扩展，增强功能。</w:t>
      </w:r>
      <w:r w:rsidR="00506AB9">
        <w:rPr>
          <w:rFonts w:hint="eastAsia"/>
        </w:rPr>
        <w:t>“planner”则代表</w:t>
      </w:r>
      <w:r w:rsidR="00074619">
        <w:rPr>
          <w:rFonts w:hint="eastAsia"/>
        </w:rPr>
        <w:t>计划工具，即我们的功能本质上是日程管理器</w:t>
      </w:r>
      <w:r w:rsidR="000F2209">
        <w:rPr>
          <w:rFonts w:hint="eastAsia"/>
        </w:rPr>
        <w:t>。</w:t>
      </w:r>
      <w:r w:rsidR="00796E57">
        <w:rPr>
          <w:rFonts w:hint="eastAsia"/>
        </w:rPr>
        <w:t>不过，经过插件的扩展，</w:t>
      </w:r>
      <w:proofErr w:type="spellStart"/>
      <w:r>
        <w:rPr>
          <w:rFonts w:hint="eastAsia"/>
        </w:rPr>
        <w:t>XPlanner</w:t>
      </w:r>
      <w:proofErr w:type="spellEnd"/>
      <w:r w:rsidR="00796E57">
        <w:rPr>
          <w:rFonts w:hint="eastAsia"/>
        </w:rPr>
        <w:t>可以拥有强大的功能</w:t>
      </w:r>
      <w:r w:rsidR="000F2209">
        <w:rPr>
          <w:rFonts w:hint="eastAsia"/>
        </w:rPr>
        <w:t>,帮助用户提高学习生活效率</w:t>
      </w:r>
      <w:r w:rsidR="00796E57">
        <w:rPr>
          <w:rFonts w:hint="eastAsia"/>
        </w:rPr>
        <w:t>。</w:t>
      </w:r>
    </w:p>
    <w:p w:rsidR="00D548AB" w:rsidRDefault="00D548AB" w:rsidP="00D548AB">
      <w:pPr>
        <w:pStyle w:val="3"/>
      </w:pPr>
      <w:r>
        <w:rPr>
          <w:rFonts w:hint="eastAsia"/>
        </w:rPr>
        <w:t>Planner</w:t>
      </w:r>
    </w:p>
    <w:p w:rsidR="00D548AB" w:rsidRDefault="00BD20E4" w:rsidP="00D548AB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402A4A">
        <w:rPr>
          <w:rFonts w:hint="eastAsia"/>
        </w:rPr>
        <w:t>的扩展功能，类似于插件。</w:t>
      </w:r>
      <w:r w:rsidR="00BF3842">
        <w:rPr>
          <w:rFonts w:hint="eastAsia"/>
        </w:rPr>
        <w:t>它的逻辑代码</w:t>
      </w:r>
      <w:r w:rsidR="00F6496A">
        <w:rPr>
          <w:rFonts w:hint="eastAsia"/>
        </w:rPr>
        <w:t>是直接编写在</w:t>
      </w:r>
      <w:proofErr w:type="spellStart"/>
      <w:r>
        <w:rPr>
          <w:rFonts w:hint="eastAsia"/>
        </w:rPr>
        <w:t>XPlanner</w:t>
      </w:r>
      <w:proofErr w:type="spellEnd"/>
      <w:r w:rsidR="00F6496A">
        <w:rPr>
          <w:rFonts w:hint="eastAsia"/>
        </w:rPr>
        <w:t>中的</w:t>
      </w:r>
      <w:r w:rsidR="00FA7ADD">
        <w:rPr>
          <w:rFonts w:hint="eastAsia"/>
        </w:rPr>
        <w:t>。</w:t>
      </w:r>
      <w:r w:rsidR="00F6496A">
        <w:rPr>
          <w:rFonts w:hint="eastAsia"/>
        </w:rPr>
        <w:t>但是通过合理安排架构使得增加扩展功能变得比较方便。</w:t>
      </w:r>
    </w:p>
    <w:p w:rsidR="00E151EE" w:rsidRDefault="00E151EE" w:rsidP="00E151EE">
      <w:pPr>
        <w:pStyle w:val="3"/>
      </w:pPr>
      <w:r>
        <w:rPr>
          <w:rFonts w:hint="eastAsia"/>
        </w:rPr>
        <w:t>Planner</w:t>
      </w:r>
      <w:r>
        <w:t xml:space="preserve"> Store</w:t>
      </w:r>
    </w:p>
    <w:p w:rsidR="00561F41" w:rsidRDefault="00BD20E4" w:rsidP="00561F41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561F41">
        <w:rPr>
          <w:rFonts w:hint="eastAsia"/>
        </w:rPr>
        <w:t>管理Planner的中心。用户可以根据需要自由启用、禁用Planner。</w:t>
      </w:r>
    </w:p>
    <w:p w:rsidR="00531BF5" w:rsidRDefault="00531BF5" w:rsidP="00531BF5">
      <w:pPr>
        <w:pStyle w:val="3"/>
      </w:pPr>
      <w:r>
        <w:rPr>
          <w:rFonts w:hint="eastAsia"/>
        </w:rPr>
        <w:t>Keeper</w:t>
      </w:r>
    </w:p>
    <w:p w:rsidR="00071602" w:rsidRPr="00071602" w:rsidRDefault="00071602" w:rsidP="004B1CC4">
      <w:pPr>
        <w:ind w:left="720"/>
      </w:pPr>
      <w:r>
        <w:rPr>
          <w:rFonts w:hint="eastAsia"/>
        </w:rPr>
        <w:t>接收用户一天当中的饮食信息，并给出锻炼日程计划安排，经用户确认后使用日程导入接口导入日程表的Planner。</w:t>
      </w:r>
    </w:p>
    <w:p w:rsidR="00531BF5" w:rsidRDefault="00531BF5" w:rsidP="00531BF5">
      <w:pPr>
        <w:pStyle w:val="3"/>
      </w:pPr>
      <w:r>
        <w:rPr>
          <w:rFonts w:hint="eastAsia"/>
        </w:rPr>
        <w:t>Spider</w:t>
      </w:r>
    </w:p>
    <w:p w:rsidR="007176AC" w:rsidRPr="007176AC" w:rsidRDefault="007176AC" w:rsidP="007176AC">
      <w:pPr>
        <w:ind w:left="720"/>
      </w:pPr>
      <w:proofErr w:type="gramStart"/>
      <w:r>
        <w:rPr>
          <w:rFonts w:hint="eastAsia"/>
        </w:rPr>
        <w:t>爬取某</w:t>
      </w:r>
      <w:proofErr w:type="gramEnd"/>
      <w:r>
        <w:rPr>
          <w:rFonts w:hint="eastAsia"/>
        </w:rPr>
        <w:t>常用消息发布网站的最新通知、自动生成日程事项供用户查看，经用户确认后使用日程导入接口导入日程表的Planner。</w:t>
      </w:r>
    </w:p>
    <w:p w:rsidR="00531BF5" w:rsidRDefault="00531BF5" w:rsidP="00531BF5">
      <w:pPr>
        <w:pStyle w:val="3"/>
      </w:pPr>
      <w:r>
        <w:rPr>
          <w:rFonts w:hint="eastAsia"/>
        </w:rPr>
        <w:t>Reader</w:t>
      </w:r>
    </w:p>
    <w:p w:rsidR="007176AC" w:rsidRPr="007176AC" w:rsidRDefault="007176AC" w:rsidP="007176AC">
      <w:pPr>
        <w:ind w:left="720"/>
      </w:pPr>
      <w:r>
        <w:rPr>
          <w:rFonts w:hint="eastAsia"/>
        </w:rPr>
        <w:t>接受用户输入的新待办日程（可以是图片或者是文本信息），并以相同的方式导入日程表的Planner。</w:t>
      </w:r>
      <w:proofErr w:type="spellStart"/>
      <w:r w:rsidR="003B103A">
        <w:rPr>
          <w:rFonts w:hint="eastAsia"/>
        </w:rPr>
        <w:t>XPlanner</w:t>
      </w:r>
      <w:proofErr w:type="spellEnd"/>
      <w:r w:rsidR="003B103A">
        <w:rPr>
          <w:rFonts w:hint="eastAsia"/>
        </w:rPr>
        <w:t>的核心功能。</w:t>
      </w:r>
    </w:p>
    <w:p w:rsidR="00E67440" w:rsidRDefault="00E67440">
      <w:pPr>
        <w:pStyle w:val="2"/>
      </w:pPr>
      <w:bookmarkStart w:id="7" w:name="_Toc498836227"/>
      <w:bookmarkStart w:id="8" w:name="_Toc356851182"/>
      <w:r>
        <w:rPr>
          <w:rFonts w:hint="eastAsia"/>
        </w:rPr>
        <w:lastRenderedPageBreak/>
        <w:t>参考资料</w:t>
      </w:r>
      <w:bookmarkEnd w:id="7"/>
      <w:bookmarkEnd w:id="8"/>
    </w:p>
    <w:p w:rsidR="00376C08" w:rsidRPr="00376C08" w:rsidRDefault="007B5C48" w:rsidP="00376C08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9" w:name="_Toc498836229"/>
      <w:bookmarkStart w:id="10" w:name="_Toc356851183"/>
      <w:r>
        <w:rPr>
          <w:rFonts w:hint="eastAsia"/>
        </w:rPr>
        <w:t>整体说明</w:t>
      </w:r>
      <w:bookmarkEnd w:id="9"/>
      <w:bookmarkEnd w:id="10"/>
    </w:p>
    <w:p w:rsidR="00EA34F5" w:rsidRDefault="00EA34F5" w:rsidP="00EA34F5">
      <w:pPr>
        <w:pStyle w:val="3"/>
      </w:pPr>
      <w:r>
        <w:tab/>
      </w:r>
      <w:r>
        <w:rPr>
          <w:rFonts w:hint="eastAsia"/>
        </w:rPr>
        <w:t>产品总体效果：</w:t>
      </w:r>
    </w:p>
    <w:p w:rsidR="00EA34F5" w:rsidRDefault="00EA34F5" w:rsidP="00EA34F5">
      <w:pPr>
        <w:ind w:firstLine="720"/>
      </w:pPr>
      <w:r>
        <w:rPr>
          <w:rFonts w:hint="eastAsia"/>
        </w:rPr>
        <w:t>本项目的目标是开发出一款面向交大在校大学生的日程管理软件。</w:t>
      </w:r>
    </w:p>
    <w:p w:rsidR="00EA34F5" w:rsidRDefault="00EA34F5" w:rsidP="00EA34F5">
      <w:pPr>
        <w:ind w:firstLine="720"/>
      </w:pPr>
      <w:r>
        <w:rPr>
          <w:rFonts w:hint="eastAsia"/>
        </w:rPr>
        <w:t>能够由用户增删改事项条目，通过饮食信息加入运动日程，导入课程表，同时获取常用网站的通知</w:t>
      </w:r>
    </w:p>
    <w:p w:rsidR="00EA34F5" w:rsidRDefault="00EA34F5" w:rsidP="00EA34F5">
      <w:pPr>
        <w:ind w:firstLine="720"/>
      </w:pPr>
      <w:r>
        <w:rPr>
          <w:rFonts w:hint="eastAsia"/>
        </w:rPr>
        <w:t>加入日程。操作界面简洁清晰，使用简便快捷，响应快速。</w:t>
      </w:r>
    </w:p>
    <w:p w:rsidR="00EA34F5" w:rsidRDefault="00EA34F5" w:rsidP="00EA34F5">
      <w:pPr>
        <w:pStyle w:val="3"/>
      </w:pPr>
      <w:r>
        <w:rPr>
          <w:rFonts w:hint="eastAsia"/>
        </w:rPr>
        <w:t>产品功能：</w:t>
      </w:r>
    </w:p>
    <w:p w:rsidR="00EA34F5" w:rsidRDefault="00EA34F5" w:rsidP="00EA34F5">
      <w:pPr>
        <w:ind w:left="720"/>
      </w:pPr>
      <w:r>
        <w:rPr>
          <w:rFonts w:hint="eastAsia"/>
        </w:rPr>
        <w:t>方便规划用户时间，同时给出健身安排建议。管理用户的日程事项，包括课程表导入（从教学信息网上获取课程表），运动时间安排（根据用户食物信息），网站通知获取并安排时间（从</w:t>
      </w:r>
      <w:proofErr w:type="gramStart"/>
      <w:r>
        <w:rPr>
          <w:rFonts w:hint="eastAsia"/>
        </w:rPr>
        <w:t>网站爬取通知</w:t>
      </w:r>
      <w:proofErr w:type="gramEnd"/>
      <w:r>
        <w:rPr>
          <w:rFonts w:hint="eastAsia"/>
        </w:rPr>
        <w:t>）。</w:t>
      </w:r>
    </w:p>
    <w:p w:rsidR="00EA34F5" w:rsidRDefault="00EA34F5" w:rsidP="00EA34F5">
      <w:pPr>
        <w:pStyle w:val="3"/>
      </w:pPr>
      <w:r>
        <w:rPr>
          <w:rFonts w:hint="eastAsia"/>
        </w:rPr>
        <w:t>用户特征：</w:t>
      </w:r>
    </w:p>
    <w:p w:rsidR="00EA34F5" w:rsidRDefault="00EA34F5" w:rsidP="00EA34F5">
      <w:pPr>
        <w:ind w:firstLine="720"/>
      </w:pPr>
      <w:r>
        <w:rPr>
          <w:rFonts w:hint="eastAsia"/>
        </w:rPr>
        <w:t>只有交大学生一种用户，进行：登录，获取日程表，修改日程表等活动。</w:t>
      </w:r>
    </w:p>
    <w:p w:rsidR="00EA34F5" w:rsidRDefault="00EA34F5" w:rsidP="00EA34F5">
      <w:pPr>
        <w:pStyle w:val="3"/>
      </w:pPr>
      <w:r>
        <w:rPr>
          <w:rFonts w:hint="eastAsia"/>
        </w:rPr>
        <w:t>约束：</w:t>
      </w:r>
      <w:r>
        <w:rPr>
          <w:rFonts w:hint="eastAsia"/>
        </w:rPr>
        <w:tab/>
      </w:r>
    </w:p>
    <w:p w:rsidR="00EA34F5" w:rsidRDefault="00EA34F5" w:rsidP="00EA34F5">
      <w:pPr>
        <w:ind w:left="720"/>
      </w:pPr>
      <w:r>
        <w:rPr>
          <w:rFonts w:hint="eastAsia"/>
        </w:rPr>
        <w:t>用户必须是交大在校学生，即用户的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 xml:space="preserve"> 有效。软件必须满足用户的使用需求，不可以违反国家法律规范和软件行业基本准则，同时不断地根据用户反馈优化软件。</w:t>
      </w:r>
    </w:p>
    <w:p w:rsidR="00EA34F5" w:rsidRDefault="00EA34F5" w:rsidP="00EA34F5">
      <w:pPr>
        <w:ind w:firstLine="720"/>
      </w:pPr>
      <w:r>
        <w:rPr>
          <w:rFonts w:hint="eastAsia"/>
        </w:rPr>
        <w:t>假设与依赖关系：</w:t>
      </w:r>
    </w:p>
    <w:p w:rsidR="00EA34F5" w:rsidRDefault="00EA34F5" w:rsidP="00EA34F5">
      <w:r>
        <w:rPr>
          <w:rFonts w:hint="eastAsia"/>
        </w:rPr>
        <w:tab/>
        <w:t>开发时遇到较多的困难，需要提前开始app的搭建。同时，需要获取访问交大课程表的权限。</w:t>
      </w:r>
    </w:p>
    <w:p w:rsidR="00EA34F5" w:rsidRDefault="00EA34F5" w:rsidP="00EA34F5">
      <w:pPr>
        <w:pStyle w:val="3"/>
      </w:pPr>
      <w:r>
        <w:rPr>
          <w:rFonts w:hint="eastAsia"/>
        </w:rPr>
        <w:t>需求子集：</w:t>
      </w:r>
    </w:p>
    <w:p w:rsidR="00EA34F5" w:rsidRPr="00EA34F5" w:rsidRDefault="00EA34F5" w:rsidP="00EA34F5">
      <w:r>
        <w:rPr>
          <w:rFonts w:hint="eastAsia"/>
        </w:rPr>
        <w:tab/>
        <w:t>系统安全稳定，操作流畅简便，可以完成课程表的导入，事项的增删改。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356851184"/>
      <w:r>
        <w:rPr>
          <w:rFonts w:hint="eastAsia"/>
        </w:rPr>
        <w:t>具体需求</w:t>
      </w:r>
      <w:bookmarkEnd w:id="11"/>
      <w:bookmarkEnd w:id="12"/>
    </w:p>
    <w:p w:rsidR="00E67440" w:rsidRDefault="00E67440">
      <w:pPr>
        <w:pStyle w:val="2"/>
      </w:pPr>
      <w:bookmarkStart w:id="13" w:name="_Toc498836231"/>
      <w:bookmarkStart w:id="14" w:name="_Toc356851185"/>
      <w:r>
        <w:rPr>
          <w:rFonts w:hint="eastAsia"/>
        </w:rPr>
        <w:t>功能</w:t>
      </w:r>
      <w:bookmarkEnd w:id="13"/>
      <w:bookmarkEnd w:id="14"/>
    </w:p>
    <w:p w:rsidR="003A787B" w:rsidRDefault="00DE030C" w:rsidP="00DE030C">
      <w:pPr>
        <w:pStyle w:val="3"/>
      </w:pPr>
      <w:r>
        <w:rPr>
          <w:rFonts w:hint="eastAsia"/>
        </w:rPr>
        <w:t>用例图</w:t>
      </w:r>
    </w:p>
    <w:p w:rsidR="00016021" w:rsidRDefault="00016021" w:rsidP="003A787B"/>
    <w:p w:rsidR="00016021" w:rsidRDefault="00016021" w:rsidP="003A787B"/>
    <w:p w:rsidR="0010124A" w:rsidRPr="003A787B" w:rsidRDefault="0010124A" w:rsidP="0010124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07798" cy="431727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D0B95453CD9A6421101A6AEF6B47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63" cy="43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27" w:rsidRDefault="00481105" w:rsidP="00132927">
      <w:pPr>
        <w:pStyle w:val="3"/>
      </w:pPr>
      <w:r>
        <w:rPr>
          <w:rFonts w:hint="eastAsia"/>
        </w:rPr>
        <w:t>用户登录</w:t>
      </w:r>
    </w:p>
    <w:p w:rsidR="00B5030C" w:rsidRDefault="00B5030C" w:rsidP="00B5030C">
      <w:pPr>
        <w:ind w:left="720"/>
      </w:pPr>
      <w:r>
        <w:rPr>
          <w:rFonts w:hint="eastAsia"/>
        </w:rPr>
        <w:t>用户直接使用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登录。如果账号密码错误则会提醒用户输入，直到正确为止才能登录。</w:t>
      </w:r>
    </w:p>
    <w:p w:rsidR="00132927" w:rsidRDefault="00907A05" w:rsidP="00466A75">
      <w:pPr>
        <w:ind w:left="720"/>
      </w:pPr>
      <w:r>
        <w:rPr>
          <w:rFonts w:hint="eastAsia"/>
        </w:rPr>
        <w:t>对应</w:t>
      </w:r>
      <w:r w:rsidR="00332B88">
        <w:rPr>
          <w:rFonts w:hint="eastAsia"/>
        </w:rPr>
        <w:t>用例规约</w:t>
      </w:r>
      <w:r>
        <w:rPr>
          <w:rFonts w:hint="eastAsia"/>
        </w:rPr>
        <w:t>如下。</w:t>
      </w:r>
    </w:p>
    <w:tbl>
      <w:tblPr>
        <w:tblW w:w="61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2A621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注册、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登录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2A621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注册、登录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2A6214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356420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无</w:t>
            </w:r>
          </w:p>
        </w:tc>
      </w:tr>
      <w:tr w:rsidR="00466A75" w:rsidRPr="00466A75" w:rsidTr="00520A4F">
        <w:trPr>
          <w:trHeight w:val="115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用户填写用户名、密码</w:t>
            </w:r>
            <w:r w:rsidR="00724F2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、验证码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2. 用户点击</w:t>
            </w:r>
            <w:r w:rsidR="00E86BA9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注册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系统检查用户名、密码、验证码，正确，显示登录成功，跳转到课程表导入页面。</w:t>
            </w:r>
          </w:p>
        </w:tc>
      </w:tr>
      <w:tr w:rsidR="00466A75" w:rsidRPr="00466A75" w:rsidTr="00520A4F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702376" w:rsidRDefault="004F4B39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70237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</w:t>
            </w:r>
            <w:r w:rsidR="00702376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 w:rsidR="0070237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用户名密码</w:t>
            </w:r>
            <w:r w:rsidR="00724F2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验证码</w:t>
            </w:r>
            <w:r w:rsidR="00702376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不合要求</w:t>
            </w:r>
          </w:p>
          <w:p w:rsidR="00466A75" w:rsidRPr="00466A75" w:rsidRDefault="00702376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用户名或密码不合要求，回到1。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[待定]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系统响应客户时间不超过1秒</w:t>
            </w:r>
          </w:p>
        </w:tc>
      </w:tr>
      <w:tr w:rsidR="00466A75" w:rsidRPr="00466A75" w:rsidTr="00520A4F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466A75" w:rsidRPr="00466A75" w:rsidRDefault="00466A75" w:rsidP="00466A7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466A7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466A75" w:rsidRDefault="009A0D1B" w:rsidP="009A0D1B">
      <w:pPr>
        <w:pStyle w:val="3"/>
      </w:pPr>
      <w:r>
        <w:rPr>
          <w:rFonts w:hint="eastAsia"/>
        </w:rPr>
        <w:lastRenderedPageBreak/>
        <w:t>用户管理日程事务的用例</w:t>
      </w:r>
    </w:p>
    <w:p w:rsidR="009A0D1B" w:rsidRDefault="009A0D1B" w:rsidP="009A0D1B">
      <w:pPr>
        <w:ind w:left="720"/>
      </w:pPr>
      <w:r>
        <w:rPr>
          <w:rFonts w:hint="eastAsia"/>
        </w:rPr>
        <w:t>用户管理事务。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的核心功能。</w:t>
      </w:r>
    </w:p>
    <w:p w:rsidR="00127B58" w:rsidRDefault="00127B58" w:rsidP="009A0D1B">
      <w:pPr>
        <w:ind w:left="720"/>
      </w:pPr>
      <w:r>
        <w:rPr>
          <w:rFonts w:hint="eastAsia"/>
        </w:rPr>
        <w:t>用例规约如下。</w:t>
      </w:r>
    </w:p>
    <w:tbl>
      <w:tblPr>
        <w:tblW w:w="6160" w:type="dxa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用户管理事务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用户管理日程事务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事务被系统保存</w:t>
            </w:r>
          </w:p>
        </w:tc>
      </w:tr>
      <w:tr w:rsidR="008B62A7" w:rsidRPr="008B62A7" w:rsidTr="003E034E">
        <w:trPr>
          <w:trHeight w:val="110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153550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用户点击添加事务的按钮</w:t>
            </w:r>
            <w:r w:rsidR="00F70DC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8B62A7" w:rsidRPr="008B62A7" w:rsidRDefault="00153550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系统打开编辑事务的面板。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3568D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用户填写事务的信息。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3568D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用户点击确认。</w:t>
            </w:r>
          </w:p>
        </w:tc>
      </w:tr>
      <w:tr w:rsidR="008B62A7" w:rsidRPr="008B62A7" w:rsidTr="003E034E">
        <w:trPr>
          <w:trHeight w:val="573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B86FA1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1a. 用户点击打开事务</w:t>
            </w:r>
            <w:r w:rsidR="000617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查看信息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。之后</w:t>
            </w:r>
            <w:r w:rsidR="000617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退出，结束用例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1b. 用户向左滑动事务，</w:t>
            </w:r>
            <w:r w:rsidR="003D5C9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若点击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删除</w:t>
            </w:r>
            <w:r w:rsidR="00D514A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，则删除</w:t>
            </w: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事务，之后结束用例。</w:t>
            </w:r>
            <w:r w:rsidR="007F6413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若又向右滑动，则取消删除，结束用例。</w:t>
            </w:r>
          </w:p>
          <w:p w:rsidR="008B62A7" w:rsidRDefault="00B86FA1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1c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用户点击打开事务，点击相应区域进行编辑，到4。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用户粘贴一段文字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用户粘贴一段文字。完成后到</w:t>
            </w:r>
            <w:r w:rsidR="00D05EC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560FF0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b. 用户上传一张图片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用户上传一张图片。完成后到</w:t>
            </w:r>
            <w:r w:rsidR="00D05EC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560FF0">
              <w:rPr>
                <w:rFonts w:ascii="等线" w:eastAsia="等线" w:hAnsi="等线" w:cs="宋体"/>
                <w:color w:val="000000"/>
                <w:sz w:val="22"/>
                <w:szCs w:val="22"/>
              </w:rPr>
              <w:t>b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D05EC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8B62A7"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用户点击取消</w:t>
            </w:r>
          </w:p>
          <w:p w:rsidR="00D05EC2" w:rsidRDefault="00D05EC2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用户点击取消，取消之前相应操作，结束用例。</w:t>
            </w:r>
          </w:p>
          <w:p w:rsidR="00112FA7" w:rsidRDefault="00112F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4b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系统识别信息</w:t>
            </w:r>
          </w:p>
          <w:p w:rsidR="00560FF0" w:rsidRPr="008B62A7" w:rsidRDefault="00112F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系统识别信息，成功则到4，失败则显示报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错信息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后结束用例。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操作方式应当一看就懂，而且简单快速。</w:t>
            </w:r>
          </w:p>
        </w:tc>
      </w:tr>
      <w:tr w:rsidR="008B62A7" w:rsidRPr="008B62A7" w:rsidTr="003E034E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8B62A7" w:rsidRPr="008B62A7" w:rsidRDefault="008B62A7" w:rsidP="008B62A7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8B62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127B58" w:rsidRPr="009A0D1B" w:rsidRDefault="00127B58" w:rsidP="009A0D1B">
      <w:pPr>
        <w:ind w:left="720"/>
      </w:pPr>
    </w:p>
    <w:p w:rsidR="00132927" w:rsidRDefault="00481105" w:rsidP="00132927">
      <w:pPr>
        <w:pStyle w:val="3"/>
      </w:pPr>
      <w:r>
        <w:rPr>
          <w:rFonts w:hint="eastAsia"/>
        </w:rPr>
        <w:t>用户管理课程表的用例</w:t>
      </w:r>
    </w:p>
    <w:p w:rsidR="0022497F" w:rsidRDefault="00426AB8" w:rsidP="00181BD0">
      <w:pPr>
        <w:ind w:left="720"/>
      </w:pPr>
      <w:r>
        <w:rPr>
          <w:rFonts w:hint="eastAsia"/>
        </w:rPr>
        <w:t>用户在登录后系统会</w:t>
      </w:r>
      <w:r w:rsidR="00E72790">
        <w:rPr>
          <w:rFonts w:hint="eastAsia"/>
        </w:rPr>
        <w:t>提示是否导入课程表，若点击“是”则</w:t>
      </w:r>
      <w:r>
        <w:rPr>
          <w:rFonts w:hint="eastAsia"/>
        </w:rPr>
        <w:t>自动导入课程表信息。</w:t>
      </w:r>
      <w:r w:rsidR="00E72790">
        <w:rPr>
          <w:rFonts w:hint="eastAsia"/>
        </w:rPr>
        <w:t>若点击“否”则不导入。</w:t>
      </w:r>
    </w:p>
    <w:p w:rsidR="00181BD0" w:rsidRDefault="00181BD0" w:rsidP="00426AB8">
      <w:pPr>
        <w:ind w:left="720"/>
      </w:pPr>
      <w:r>
        <w:rPr>
          <w:rFonts w:hint="eastAsia"/>
        </w:rPr>
        <w:t>用户可以添加、删除、修改课程</w:t>
      </w:r>
      <w:r w:rsidR="008C2DDD">
        <w:rPr>
          <w:rFonts w:hint="eastAsia"/>
        </w:rPr>
        <w:t>。</w:t>
      </w:r>
    </w:p>
    <w:p w:rsidR="006E454A" w:rsidRDefault="006E454A" w:rsidP="00426AB8">
      <w:pPr>
        <w:ind w:left="720"/>
      </w:pPr>
      <w:r>
        <w:rPr>
          <w:rFonts w:hint="eastAsia"/>
        </w:rPr>
        <w:t>对应用例规约如下。</w:t>
      </w:r>
    </w:p>
    <w:tbl>
      <w:tblPr>
        <w:tblpPr w:leftFromText="180" w:rightFromText="180" w:vertAnchor="text" w:horzAnchor="page" w:tblpX="2101" w:tblpY="169"/>
        <w:tblW w:w="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用户管理课程表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用户管理课程表中的课程，修改相关信息</w:t>
            </w:r>
          </w:p>
        </w:tc>
      </w:tr>
      <w:tr w:rsidR="006E454A" w:rsidRPr="006E454A" w:rsidTr="006E454A">
        <w:trPr>
          <w:trHeight w:val="64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DC5E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有</w:t>
            </w:r>
            <w:proofErr w:type="spellStart"/>
            <w:r w:rsidR="00DC5EA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Jaccount</w:t>
            </w:r>
            <w:proofErr w:type="spellEnd"/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并且教务系统中已经可以获取到正确的课表信息。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用户的操作结果成功保存</w:t>
            </w:r>
          </w:p>
        </w:tc>
      </w:tr>
      <w:tr w:rsidR="006E454A" w:rsidRPr="006E454A" w:rsidTr="006E454A">
        <w:trPr>
          <w:trHeight w:val="8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632A0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用户选择导入课程表</w:t>
            </w:r>
            <w:r w:rsidR="00B7215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B72155" w:rsidRDefault="00632A0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用户输入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Jaccount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用户名密码</w:t>
            </w:r>
            <w:r w:rsidR="00AA0AC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以及验证码，点击导入课程表</w:t>
            </w:r>
            <w:r w:rsidR="00B72155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6E454A" w:rsidRPr="006E454A" w:rsidRDefault="00B72155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系统验证信息正确，课程表导入。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9868C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用户点击课程，修改信息。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9868C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用户点击保存。</w:t>
            </w:r>
          </w:p>
        </w:tc>
      </w:tr>
      <w:tr w:rsidR="006E454A" w:rsidRPr="006E454A" w:rsidTr="006E454A">
        <w:trPr>
          <w:trHeight w:val="188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AA0AC5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1a. 用户选择不导入课程表</w:t>
            </w:r>
          </w:p>
          <w:p w:rsidR="006E454A" w:rsidRPr="006E454A" w:rsidRDefault="00AA0AC5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用户选择不导入课程表，</w:t>
            </w:r>
            <w:r w:rsidR="009868C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到4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C41C8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用户选择增加课程。编辑完成新的课程信息后到3。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C41C8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b. 用户选择删除课程。在确认后结束用例。可以取消。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 w:rsidR="00C41C8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用户选择取消，则取消</w:t>
            </w:r>
            <w:r w:rsidR="00447BD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6E454A"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中的操作。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6E454A" w:rsidRPr="006E454A" w:rsidTr="006E454A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导入课程时间不超过3秒。</w:t>
            </w:r>
          </w:p>
        </w:tc>
      </w:tr>
      <w:tr w:rsidR="006E454A" w:rsidRPr="006E454A" w:rsidTr="006E454A">
        <w:trPr>
          <w:trHeight w:val="5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hideMark/>
          </w:tcPr>
          <w:p w:rsidR="006E454A" w:rsidRPr="006E454A" w:rsidRDefault="006E454A" w:rsidP="006E454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6E454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课程的时间不能冲突。如果发生冲突，则需要提醒用户做出修改。</w:t>
            </w:r>
          </w:p>
        </w:tc>
      </w:tr>
    </w:tbl>
    <w:p w:rsidR="00332B88" w:rsidRDefault="00332B88" w:rsidP="006E454A"/>
    <w:p w:rsidR="006E454A" w:rsidRDefault="006E454A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FB386B" w:rsidRDefault="00FB386B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380042" w:rsidRDefault="00380042" w:rsidP="00426AB8">
      <w:pPr>
        <w:ind w:left="720"/>
      </w:pPr>
    </w:p>
    <w:p w:rsidR="00F4616D" w:rsidRDefault="00F4616D" w:rsidP="00426AB8">
      <w:pPr>
        <w:ind w:left="720"/>
      </w:pPr>
    </w:p>
    <w:p w:rsidR="00F4616D" w:rsidRDefault="00F4616D" w:rsidP="00426AB8">
      <w:pPr>
        <w:ind w:left="720"/>
      </w:pPr>
    </w:p>
    <w:p w:rsidR="00F4616D" w:rsidRDefault="00F4616D" w:rsidP="00426AB8">
      <w:pPr>
        <w:ind w:left="720"/>
      </w:pPr>
    </w:p>
    <w:p w:rsidR="00F4616D" w:rsidRPr="006E454A" w:rsidRDefault="00F4616D" w:rsidP="00426AB8">
      <w:pPr>
        <w:ind w:left="720"/>
      </w:pPr>
    </w:p>
    <w:p w:rsidR="00EB0FE2" w:rsidRDefault="00EB0FE2" w:rsidP="00EB0FE2">
      <w:pPr>
        <w:pStyle w:val="3"/>
      </w:pPr>
      <w:r>
        <w:rPr>
          <w:rFonts w:hint="eastAsia"/>
        </w:rPr>
        <w:t>用户使用Planner</w:t>
      </w:r>
      <w:r>
        <w:t xml:space="preserve"> </w:t>
      </w:r>
      <w:r>
        <w:rPr>
          <w:rFonts w:hint="eastAsia"/>
        </w:rPr>
        <w:t>Store的用例</w:t>
      </w:r>
    </w:p>
    <w:p w:rsidR="001F60EB" w:rsidRPr="001F60EB" w:rsidRDefault="001F60EB" w:rsidP="001F60EB">
      <w:pPr>
        <w:ind w:left="720"/>
      </w:pPr>
      <w:r>
        <w:rPr>
          <w:rFonts w:hint="eastAsia"/>
        </w:rPr>
        <w:t>用户打开Planner</w:t>
      </w:r>
      <w:r>
        <w:t xml:space="preserve"> </w:t>
      </w:r>
      <w:r>
        <w:rPr>
          <w:rFonts w:hint="eastAsia"/>
        </w:rPr>
        <w:t>Store，点击</w:t>
      </w:r>
      <w:r w:rsidR="005118A5">
        <w:rPr>
          <w:rFonts w:hint="eastAsia"/>
        </w:rPr>
        <w:t>启用</w:t>
      </w:r>
      <w:r>
        <w:rPr>
          <w:rFonts w:hint="eastAsia"/>
        </w:rPr>
        <w:t>或</w:t>
      </w:r>
      <w:r w:rsidR="005118A5">
        <w:rPr>
          <w:rFonts w:hint="eastAsia"/>
        </w:rPr>
        <w:t>禁用</w:t>
      </w:r>
      <w:r>
        <w:rPr>
          <w:rFonts w:hint="eastAsia"/>
        </w:rPr>
        <w:t>Planner</w:t>
      </w:r>
      <w:r w:rsidR="00704D56">
        <w:rPr>
          <w:rFonts w:hint="eastAsia"/>
        </w:rPr>
        <w:t>。</w:t>
      </w:r>
    </w:p>
    <w:p w:rsidR="00EB0FE2" w:rsidRDefault="00596F14" w:rsidP="00EB0FE2">
      <w:pPr>
        <w:ind w:left="720"/>
      </w:pPr>
      <w:r>
        <w:rPr>
          <w:rFonts w:hint="eastAsia"/>
        </w:rPr>
        <w:t>对应用例规约如下。</w:t>
      </w:r>
    </w:p>
    <w:tbl>
      <w:tblPr>
        <w:tblW w:w="6160" w:type="dxa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 w:rsidR="00BC43C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管理</w:t>
            </w: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Planner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用户使用Planner Store管理Planner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用户成功登录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EB13F1" w:rsidRPr="00EB13F1" w:rsidTr="002F0417">
        <w:trPr>
          <w:trHeight w:val="864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836BFF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用户点击Planner Store的图标</w:t>
            </w:r>
            <w:r w:rsidR="00F275E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，</w:t>
            </w:r>
          </w:p>
          <w:p w:rsidR="00EB13F1" w:rsidRPr="00EB13F1" w:rsidRDefault="00836BFF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F275E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系统跳转到Planner</w:t>
            </w:r>
            <w:r w:rsidR="00F275E8"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F275E8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Store的页面。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用户启用某个Planner。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用户退出Planner Store。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C117AE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EB13F1"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用户禁用某个Planner。结束后到3。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EB13F1" w:rsidRPr="00EB13F1" w:rsidTr="002F0417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EB13F1" w:rsidRPr="00EB13F1" w:rsidTr="002F0417">
        <w:trPr>
          <w:trHeight w:val="82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vAlign w:val="center"/>
            <w:hideMark/>
          </w:tcPr>
          <w:p w:rsidR="00EB13F1" w:rsidRPr="00EB13F1" w:rsidRDefault="00EB13F1" w:rsidP="00EB13F1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EB13F1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用户一旦更改Planner的启用状态，就保存相应的数据。用户退出Planner Store就将更新后的相关数据发送到服务器。</w:t>
            </w:r>
          </w:p>
        </w:tc>
      </w:tr>
    </w:tbl>
    <w:p w:rsidR="00EB13F1" w:rsidRPr="00EB0FE2" w:rsidRDefault="00EB13F1" w:rsidP="00EB0FE2">
      <w:pPr>
        <w:ind w:left="720"/>
      </w:pPr>
    </w:p>
    <w:p w:rsidR="00596F14" w:rsidRDefault="00481105" w:rsidP="00596F14">
      <w:pPr>
        <w:pStyle w:val="3"/>
      </w:pPr>
      <w:r>
        <w:rPr>
          <w:rFonts w:hint="eastAsia"/>
        </w:rPr>
        <w:t>用户使用Keeper</w:t>
      </w:r>
      <w:r w:rsidR="00AE2DE8">
        <w:rPr>
          <w:rFonts w:hint="eastAsia"/>
        </w:rPr>
        <w:t>计算、保存食物热量</w:t>
      </w:r>
      <w:r>
        <w:rPr>
          <w:rFonts w:hint="eastAsia"/>
        </w:rPr>
        <w:t>的用例</w:t>
      </w:r>
    </w:p>
    <w:p w:rsidR="00B37575" w:rsidRDefault="00F5525E" w:rsidP="00596F14">
      <w:pPr>
        <w:ind w:left="720"/>
      </w:pPr>
      <w:r>
        <w:rPr>
          <w:rFonts w:hint="eastAsia"/>
        </w:rPr>
        <w:t>用户打开Keeper，点击上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或拍照获取事物的图片，或者手动输入食物名称，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计算得到热量</w:t>
      </w:r>
      <w:r w:rsidR="007B6175">
        <w:rPr>
          <w:rFonts w:hint="eastAsia"/>
        </w:rPr>
        <w:t>，</w:t>
      </w:r>
      <w:r w:rsidR="003B63E8">
        <w:rPr>
          <w:rFonts w:hint="eastAsia"/>
        </w:rPr>
        <w:t>由用户确认</w:t>
      </w:r>
      <w:r w:rsidR="000A5852">
        <w:rPr>
          <w:rFonts w:hint="eastAsia"/>
        </w:rPr>
        <w:t>后</w:t>
      </w:r>
      <w:r w:rsidR="009436B2">
        <w:rPr>
          <w:rFonts w:hint="eastAsia"/>
        </w:rPr>
        <w:t>保存</w:t>
      </w:r>
      <w:r>
        <w:rPr>
          <w:rFonts w:hint="eastAsia"/>
        </w:rPr>
        <w:t>。</w:t>
      </w:r>
    </w:p>
    <w:p w:rsidR="005341E7" w:rsidRDefault="00596F14" w:rsidP="00A84455">
      <w:pPr>
        <w:pStyle w:val="3"/>
        <w:rPr>
          <w:rFonts w:ascii="Times New Roman"/>
          <w:i w:val="0"/>
        </w:rPr>
      </w:pPr>
      <w:r>
        <w:rPr>
          <w:rFonts w:hint="eastAsia"/>
        </w:rPr>
        <w:t>对应用例规约如下。</w:t>
      </w:r>
      <w:r w:rsidR="005D016E">
        <w:rPr>
          <w:i w:val="0"/>
        </w:rPr>
        <w:fldChar w:fldCharType="begin"/>
      </w:r>
      <w:r w:rsidR="005D016E">
        <w:instrText xml:space="preserve"> </w:instrText>
      </w:r>
      <w:r w:rsidR="005D016E">
        <w:rPr>
          <w:rFonts w:hint="eastAsia"/>
        </w:rPr>
        <w:instrText xml:space="preserve">LINK </w:instrText>
      </w:r>
      <w:r w:rsidR="005341E7">
        <w:instrText>Excel.Sheet.12</w:instrText>
      </w:r>
      <w:r w:rsidR="005341E7">
        <w:rPr>
          <w:rFonts w:hint="eastAsia"/>
        </w:rPr>
        <w:instrText xml:space="preserve"> C:\\Users\\ariss\\Documents\\用例.xlsx</w:instrText>
      </w:r>
      <w:r w:rsidR="005341E7">
        <w:instrText xml:space="preserve"> Sheet1!R31C1:R39C2 </w:instrText>
      </w:r>
      <w:r w:rsidR="005D016E">
        <w:rPr>
          <w:rFonts w:hint="eastAsia"/>
        </w:rPr>
        <w:instrText>\a \f 4 \h</w:instrText>
      </w:r>
      <w:r w:rsidR="005D016E">
        <w:instrText xml:space="preserve"> </w:instrText>
      </w:r>
      <w:r w:rsidR="005341E7">
        <w:fldChar w:fldCharType="separate"/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1220"/>
        <w:gridCol w:w="4940"/>
      </w:tblGrid>
      <w:tr w:rsidR="005341E7" w:rsidRPr="005341E7" w:rsidTr="005341E7">
        <w:trPr>
          <w:divId w:val="1739159901"/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用户使用Keeper添加食物信息</w:t>
            </w:r>
          </w:p>
        </w:tc>
      </w:tr>
      <w:tr w:rsidR="005341E7" w:rsidRPr="005341E7" w:rsidTr="005341E7">
        <w:trPr>
          <w:divId w:val="1739159901"/>
          <w:trHeight w:val="55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用户使用Keeper输入食物信息，制定、管理运动事务。</w:t>
            </w:r>
          </w:p>
        </w:tc>
      </w:tr>
      <w:tr w:rsidR="005341E7" w:rsidRPr="005341E7" w:rsidTr="005341E7">
        <w:trPr>
          <w:divId w:val="1739159901"/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5341E7" w:rsidRPr="005341E7" w:rsidTr="005341E7">
        <w:trPr>
          <w:divId w:val="1739159901"/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5341E7" w:rsidRPr="005341E7" w:rsidTr="005341E7">
        <w:trPr>
          <w:divId w:val="1739159901"/>
          <w:trHeight w:val="229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用户点击Keeper的图标。系统跳转到Keeper的页面。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2. 用户点击拍照对应的图标，系统打开一个相机。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用户点击拍摄。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4. 用户点击确认，系统返回Keeper页面并识别照片中的食物。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5. 系统食物识别成功，计算出相应热量。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6. 点击确认，系统进行记录。</w:t>
            </w:r>
          </w:p>
        </w:tc>
      </w:tr>
      <w:tr w:rsidR="005341E7" w:rsidRPr="005341E7" w:rsidTr="005341E7">
        <w:trPr>
          <w:divId w:val="1739159901"/>
          <w:trHeight w:val="171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2a. 用户手动输入食物名字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用户手动输入食物名字。结束后到5。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4a. 用户放弃拍摄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用户退出相机界面。结束后到2。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5a. 系统食物识别失败</w:t>
            </w: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系统食物识别失败，显示相关信息。结束后到6。</w:t>
            </w:r>
          </w:p>
        </w:tc>
      </w:tr>
      <w:tr w:rsidR="005341E7" w:rsidRPr="005341E7" w:rsidTr="005341E7">
        <w:trPr>
          <w:divId w:val="1739159901"/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5341E7" w:rsidRPr="005341E7" w:rsidTr="005341E7">
        <w:trPr>
          <w:divId w:val="1739159901"/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系统识别时间控制在2秒内。</w:t>
            </w:r>
          </w:p>
        </w:tc>
      </w:tr>
      <w:tr w:rsidR="005341E7" w:rsidRPr="005341E7" w:rsidTr="005341E7">
        <w:trPr>
          <w:divId w:val="1739159901"/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1E7" w:rsidRPr="005341E7" w:rsidRDefault="005341E7" w:rsidP="005341E7">
            <w:pPr>
              <w:widowControl/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5341E7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C60F82" w:rsidRDefault="005D016E" w:rsidP="00A84455">
      <w:pPr>
        <w:pStyle w:val="3"/>
      </w:pPr>
      <w:r>
        <w:fldChar w:fldCharType="end"/>
      </w:r>
      <w:r w:rsidR="00A84455">
        <w:rPr>
          <w:rFonts w:hint="eastAsia"/>
        </w:rPr>
        <w:t>用户使用Keeper生成运动计划事务</w:t>
      </w:r>
    </w:p>
    <w:p w:rsidR="00A84455" w:rsidRDefault="00543CC4" w:rsidP="00A84455">
      <w:pPr>
        <w:ind w:left="720"/>
      </w:pPr>
      <w:r>
        <w:rPr>
          <w:rFonts w:hint="eastAsia"/>
        </w:rPr>
        <w:t>用户打开Keeper，点击“生成运动计划”的按钮，系统根据存储的食物热量列表生成一个事务，由用户修改、确认后保存。</w:t>
      </w:r>
    </w:p>
    <w:p w:rsidR="005A1DEB" w:rsidRDefault="005A1DEB" w:rsidP="00A84455">
      <w:pPr>
        <w:ind w:left="720"/>
      </w:pPr>
      <w:r>
        <w:rPr>
          <w:rFonts w:hint="eastAsia"/>
        </w:rPr>
        <w:t>用例规约如下。</w:t>
      </w:r>
    </w:p>
    <w:tbl>
      <w:tblPr>
        <w:tblW w:w="6160" w:type="dxa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用户使用Keeper生成运动计划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用户使用Keeper生成运动计划，添加到日程中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用户正常登录，系统保存了至少一天的热量数据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9A0D1B" w:rsidRPr="009A0D1B" w:rsidTr="002C2212">
        <w:trPr>
          <w:trHeight w:val="118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  <w:hideMark/>
          </w:tcPr>
          <w:p w:rsidR="004856FA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用户点击Keeper图标</w:t>
            </w:r>
          </w:p>
          <w:p w:rsidR="004856FA" w:rsidRDefault="004856FA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系统跳转到Keeper页面。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用户点击“生成运动计划”按钮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。</w:t>
            </w:r>
          </w:p>
          <w:p w:rsidR="009A0D1B" w:rsidRPr="009A0D1B" w:rsidRDefault="004856FA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4.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系统跳转到日程表生成事务的页面，并显示生成的运动计划。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用户修改数据并确认保存。</w:t>
            </w:r>
          </w:p>
        </w:tc>
      </w:tr>
      <w:tr w:rsidR="009A0D1B" w:rsidRPr="009A0D1B" w:rsidTr="002C2212">
        <w:trPr>
          <w:trHeight w:val="858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备选流</w:t>
            </w:r>
          </w:p>
        </w:tc>
        <w:tc>
          <w:tcPr>
            <w:tcW w:w="4940" w:type="dxa"/>
            <w:shd w:val="clear" w:color="auto" w:fill="auto"/>
            <w:hideMark/>
          </w:tcPr>
          <w:p w:rsidR="009A0D1B" w:rsidRPr="009A0D1B" w:rsidRDefault="002B6CD0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用户点击放弃</w:t>
            </w:r>
            <w:r w:rsidR="009A0D1B"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用户点击取消，系统取消生成事务，结束后用例结束。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9A0D1B" w:rsidRPr="009A0D1B" w:rsidTr="002C2212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  <w:hideMark/>
          </w:tcPr>
          <w:p w:rsidR="009A0D1B" w:rsidRPr="009A0D1B" w:rsidRDefault="009A0D1B" w:rsidP="009A0D1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A0D1B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BA22AB" w:rsidRDefault="00BA22AB" w:rsidP="00BA22AB">
      <w:pPr>
        <w:pStyle w:val="3"/>
        <w:numPr>
          <w:ilvl w:val="2"/>
          <w:numId w:val="1"/>
        </w:numPr>
      </w:pPr>
      <w:r>
        <w:rPr>
          <w:rFonts w:hint="eastAsia"/>
        </w:rPr>
        <w:t>用户使用Spider获取网站</w:t>
      </w:r>
      <w:r>
        <w:t>通知事项</w:t>
      </w:r>
      <w:r>
        <w:rPr>
          <w:rFonts w:hint="eastAsia"/>
        </w:rPr>
        <w:t>的</w:t>
      </w:r>
      <w:r>
        <w:t>用例</w:t>
      </w:r>
    </w:p>
    <w:p w:rsidR="005A1DEB" w:rsidRPr="00A84455" w:rsidRDefault="00BA22AB" w:rsidP="00BA22AB">
      <w:pPr>
        <w:ind w:left="720"/>
      </w:pPr>
      <w:r>
        <w:rPr>
          <w:rFonts w:hint="eastAsia"/>
        </w:rPr>
        <w:t>用户</w:t>
      </w:r>
      <w:r>
        <w:t>打开</w:t>
      </w:r>
      <w:r>
        <w:rPr>
          <w:rFonts w:hint="eastAsia"/>
        </w:rPr>
        <w:t>Spider</w:t>
      </w:r>
      <w:r>
        <w:t>，</w:t>
      </w:r>
      <w:r>
        <w:rPr>
          <w:rFonts w:hint="eastAsia"/>
        </w:rPr>
        <w:t>点击“爬取</w:t>
      </w:r>
      <w:r>
        <w:t>网页信息</w:t>
      </w:r>
      <w:r>
        <w:rPr>
          <w:rFonts w:hint="eastAsia"/>
        </w:rPr>
        <w:t>”按钮</w:t>
      </w:r>
      <w:r>
        <w:t>，</w:t>
      </w:r>
      <w:r>
        <w:rPr>
          <w:rFonts w:hint="eastAsia"/>
        </w:rPr>
        <w:t>根据网页</w:t>
      </w:r>
      <w:r>
        <w:t>上的事项通知</w:t>
      </w:r>
      <w:r>
        <w:rPr>
          <w:rFonts w:hint="eastAsia"/>
        </w:rPr>
        <w:t>，生成新的</w:t>
      </w:r>
      <w:r>
        <w:t>日程</w:t>
      </w:r>
      <w:r>
        <w:rPr>
          <w:rFonts w:hint="eastAsia"/>
        </w:rPr>
        <w:t>事项，由用户</w:t>
      </w:r>
      <w:r>
        <w:t>修改确认后</w:t>
      </w:r>
      <w:r>
        <w:rPr>
          <w:rFonts w:hint="eastAsia"/>
        </w:rPr>
        <w:t>保存</w:t>
      </w:r>
      <w:r>
        <w:t>。</w:t>
      </w:r>
    </w:p>
    <w:tbl>
      <w:tblPr>
        <w:tblW w:w="6160" w:type="dxa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940"/>
      </w:tblGrid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用例名称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hint="eastAsia"/>
              </w:rPr>
              <w:t>获取网站</w:t>
            </w:r>
            <w:r>
              <w:t>通知事项</w:t>
            </w:r>
          </w:p>
        </w:tc>
      </w:tr>
      <w:tr w:rsidR="00882973" w:rsidTr="00CD6F5B">
        <w:trPr>
          <w:trHeight w:val="552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4940" w:type="dxa"/>
            <w:shd w:val="clear" w:color="auto" w:fill="auto"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用户使用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从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网站爬取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事项</w:t>
            </w:r>
            <w:proofErr w:type="gramEnd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通知，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自动生成日程事项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并添加至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日程表。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用户正常登录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后置条件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用户操作被系统记录</w:t>
            </w:r>
          </w:p>
        </w:tc>
      </w:tr>
      <w:tr w:rsidR="00882973" w:rsidTr="00CD6F5B">
        <w:trPr>
          <w:trHeight w:val="2292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CD6F5B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基本流</w:t>
            </w:r>
          </w:p>
        </w:tc>
        <w:tc>
          <w:tcPr>
            <w:tcW w:w="4940" w:type="dxa"/>
            <w:shd w:val="clear" w:color="auto" w:fill="auto"/>
          </w:tcPr>
          <w:p w:rsidR="00CD6F5B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1. 用户点击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的图标。</w:t>
            </w:r>
          </w:p>
          <w:p w:rsidR="00CD6F5B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系统跳转到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Spider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的页面。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3. 用户点击“</w:t>
            </w:r>
            <w:r>
              <w:rPr>
                <w:rFonts w:hint="eastAsia"/>
              </w:rPr>
              <w:t>爬取</w:t>
            </w:r>
            <w:r>
              <w:t>网页信息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”按钮。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4. 系统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生成网页上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获取的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事项说明列表。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br/>
              <w:t>5. 用户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勾选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需要</w:t>
            </w:r>
            <w:proofErr w:type="gramEnd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添加的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事，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点击确认。</w:t>
            </w:r>
          </w:p>
          <w:p w:rsidR="00CD6F5B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系统弹出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是否保存的对话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框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，用户点击确认。</w:t>
            </w:r>
          </w:p>
          <w:p w:rsidR="00882973" w:rsidRDefault="00CD6F5B" w:rsidP="00CD6F5B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7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. 系统进行记录。</w:t>
            </w:r>
          </w:p>
        </w:tc>
      </w:tr>
      <w:tr w:rsidR="00882973" w:rsidTr="00CD6F5B">
        <w:trPr>
          <w:trHeight w:val="857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E2768C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备选流</w:t>
            </w:r>
          </w:p>
        </w:tc>
        <w:tc>
          <w:tcPr>
            <w:tcW w:w="4940" w:type="dxa"/>
            <w:shd w:val="clear" w:color="auto" w:fill="auto"/>
          </w:tcPr>
          <w:p w:rsidR="00E2768C" w:rsidRDefault="00E2768C" w:rsidP="00E2768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 xml:space="preserve">5a. 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点击返回按钮，回到日程表主页面，用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例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结束。</w:t>
            </w:r>
          </w:p>
          <w:p w:rsidR="00882973" w:rsidRPr="00E2768C" w:rsidRDefault="00E2768C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a. 用户点击放弃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按钮，回到生成的事项说明列表页面。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E2768C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扩展点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非功能需求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系统爬取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网站</w:t>
            </w:r>
            <w:proofErr w:type="gramEnd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上的信息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用时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不应超过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</w:t>
            </w:r>
          </w:p>
        </w:tc>
      </w:tr>
      <w:tr w:rsidR="00882973" w:rsidTr="00CD6F5B">
        <w:trPr>
          <w:trHeight w:val="276"/>
        </w:trPr>
        <w:tc>
          <w:tcPr>
            <w:tcW w:w="122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业务规则</w:t>
            </w:r>
          </w:p>
        </w:tc>
        <w:tc>
          <w:tcPr>
            <w:tcW w:w="4940" w:type="dxa"/>
            <w:shd w:val="clear" w:color="auto" w:fill="auto"/>
            <w:noWrap/>
            <w:vAlign w:val="center"/>
          </w:tcPr>
          <w:p w:rsidR="00882973" w:rsidRDefault="00F32CB4" w:rsidP="00FF6F2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[暂无]</w:t>
            </w:r>
          </w:p>
        </w:tc>
      </w:tr>
    </w:tbl>
    <w:p w:rsidR="00A5477B" w:rsidRPr="00A5477B" w:rsidRDefault="00A5477B" w:rsidP="00882973">
      <w:pPr>
        <w:pStyle w:val="3"/>
        <w:numPr>
          <w:ilvl w:val="0"/>
          <w:numId w:val="0"/>
        </w:numPr>
      </w:pPr>
    </w:p>
    <w:p w:rsidR="00E67440" w:rsidRDefault="00DA1C72">
      <w:pPr>
        <w:pStyle w:val="2"/>
        <w:ind w:left="720" w:hanging="720"/>
      </w:pPr>
      <w:bookmarkStart w:id="15" w:name="_Toc498836233"/>
      <w:bookmarkStart w:id="16" w:name="_Toc3568511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5"/>
      <w:bookmarkEnd w:id="16"/>
    </w:p>
    <w:p w:rsidR="00E67440" w:rsidRDefault="00451338">
      <w:pPr>
        <w:pStyle w:val="3"/>
        <w:ind w:left="720" w:hanging="720"/>
      </w:pPr>
      <w:r>
        <w:rPr>
          <w:rFonts w:hint="eastAsia"/>
        </w:rPr>
        <w:t>培训时间需求</w:t>
      </w:r>
    </w:p>
    <w:p w:rsidR="00B36D0F" w:rsidRPr="00B36D0F" w:rsidRDefault="00451338" w:rsidP="00B36D0F">
      <w:pPr>
        <w:ind w:left="720"/>
      </w:pPr>
      <w:r>
        <w:rPr>
          <w:rFonts w:hint="eastAsia"/>
        </w:rPr>
        <w:t>所有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的用户均为普通用户（上海交通大学学生）。所有用户都应可以不经培训就可以使用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。</w:t>
      </w:r>
      <w:r w:rsidR="00753E74">
        <w:rPr>
          <w:rFonts w:hint="eastAsia"/>
        </w:rPr>
        <w:t>不过</w:t>
      </w:r>
      <w:r w:rsidR="00B8582A">
        <w:rPr>
          <w:rFonts w:hint="eastAsia"/>
        </w:rPr>
        <w:t>我们</w:t>
      </w:r>
      <w:r w:rsidR="00753E74">
        <w:rPr>
          <w:rFonts w:hint="eastAsia"/>
        </w:rPr>
        <w:t>也会</w:t>
      </w:r>
      <w:r w:rsidR="0013632D">
        <w:rPr>
          <w:rFonts w:hint="eastAsia"/>
        </w:rPr>
        <w:t>在用户第一次打开</w:t>
      </w:r>
      <w:proofErr w:type="spellStart"/>
      <w:r w:rsidR="00BD20E4">
        <w:rPr>
          <w:rFonts w:hint="eastAsia"/>
        </w:rPr>
        <w:t>XPlanner</w:t>
      </w:r>
      <w:proofErr w:type="spellEnd"/>
      <w:r w:rsidR="000741BD">
        <w:rPr>
          <w:rFonts w:hint="eastAsia"/>
        </w:rPr>
        <w:t>、</w:t>
      </w:r>
      <w:r w:rsidR="0013632D">
        <w:rPr>
          <w:rFonts w:hint="eastAsia"/>
        </w:rPr>
        <w:t>进行重大更新</w:t>
      </w:r>
      <w:r w:rsidR="000741BD">
        <w:rPr>
          <w:rFonts w:hint="eastAsia"/>
        </w:rPr>
        <w:t>、启用Planner</w:t>
      </w:r>
      <w:r w:rsidR="0013632D">
        <w:rPr>
          <w:rFonts w:hint="eastAsia"/>
        </w:rPr>
        <w:t>的时候进行提示，用户完成提示</w:t>
      </w:r>
      <w:r w:rsidR="007919A4">
        <w:rPr>
          <w:rFonts w:hint="eastAsia"/>
        </w:rPr>
        <w:t>中包含的操作</w:t>
      </w:r>
      <w:r w:rsidR="0013632D">
        <w:rPr>
          <w:rFonts w:hint="eastAsia"/>
        </w:rPr>
        <w:t>的时间一般不超过10秒</w:t>
      </w:r>
      <w:r w:rsidR="00753E74">
        <w:rPr>
          <w:rFonts w:hint="eastAsia"/>
        </w:rPr>
        <w:t>。</w:t>
      </w:r>
    </w:p>
    <w:p w:rsidR="0012795B" w:rsidRDefault="00810379" w:rsidP="0012795B">
      <w:pPr>
        <w:pStyle w:val="3"/>
      </w:pPr>
      <w:r>
        <w:rPr>
          <w:rFonts w:hint="eastAsia"/>
        </w:rPr>
        <w:lastRenderedPageBreak/>
        <w:t>管理课程的易用性需求</w:t>
      </w:r>
    </w:p>
    <w:p w:rsidR="003B46DC" w:rsidRPr="003B46DC" w:rsidRDefault="00165BE9" w:rsidP="003B46DC">
      <w:pPr>
        <w:ind w:left="720"/>
      </w:pPr>
      <w:r>
        <w:rPr>
          <w:rFonts w:hint="eastAsia"/>
        </w:rPr>
        <w:t>使用核心功能，</w:t>
      </w:r>
      <w:r w:rsidR="003B46DC">
        <w:rPr>
          <w:rFonts w:hint="eastAsia"/>
        </w:rPr>
        <w:t>用户可以通过</w:t>
      </w:r>
      <w:proofErr w:type="spellStart"/>
      <w:r w:rsidR="003B46DC">
        <w:rPr>
          <w:rFonts w:hint="eastAsia"/>
        </w:rPr>
        <w:t>Jaccount</w:t>
      </w:r>
      <w:proofErr w:type="spellEnd"/>
      <w:r w:rsidR="00221F55">
        <w:rPr>
          <w:rFonts w:hint="eastAsia"/>
        </w:rPr>
        <w:t>登录并</w:t>
      </w:r>
      <w:r w:rsidR="00C07849">
        <w:rPr>
          <w:rFonts w:hint="eastAsia"/>
        </w:rPr>
        <w:t>自动</w:t>
      </w:r>
      <w:r w:rsidR="00221F55">
        <w:rPr>
          <w:rFonts w:hint="eastAsia"/>
        </w:rPr>
        <w:t>导入课程。可以手动修改课程信息，如时间、地点。也可手动添加课程。</w:t>
      </w:r>
      <w:r w:rsidR="00F5039F">
        <w:rPr>
          <w:rFonts w:hint="eastAsia"/>
        </w:rPr>
        <w:t>应当显示当前的周数，允许用户设置。应当允许用户设置导入课程的信息。应当允许用户设置是否提醒上课以及上课</w:t>
      </w:r>
      <w:proofErr w:type="gramStart"/>
      <w:r w:rsidR="00F5039F">
        <w:rPr>
          <w:rFonts w:hint="eastAsia"/>
        </w:rPr>
        <w:t>前多少</w:t>
      </w:r>
      <w:proofErr w:type="gramEnd"/>
      <w:r w:rsidR="00F5039F">
        <w:rPr>
          <w:rFonts w:hint="eastAsia"/>
        </w:rPr>
        <w:t>时间提醒。</w:t>
      </w:r>
      <w:r w:rsidR="00331362">
        <w:rPr>
          <w:rFonts w:hint="eastAsia"/>
        </w:rPr>
        <w:t>除文字输入、课程导入以外的操作时间应当控制在5秒以内。</w:t>
      </w:r>
    </w:p>
    <w:p w:rsidR="00810379" w:rsidRDefault="00810379" w:rsidP="00810379">
      <w:pPr>
        <w:pStyle w:val="3"/>
      </w:pPr>
      <w:r>
        <w:rPr>
          <w:rFonts w:hint="eastAsia"/>
        </w:rPr>
        <w:t>管理运动的易用性需求</w:t>
      </w:r>
    </w:p>
    <w:p w:rsidR="005D3821" w:rsidRPr="005D3821" w:rsidRDefault="00112489" w:rsidP="005D3821">
      <w:pPr>
        <w:ind w:left="720"/>
      </w:pPr>
      <w:r>
        <w:rPr>
          <w:rFonts w:hint="eastAsia"/>
        </w:rPr>
        <w:t>使用Keeper，</w:t>
      </w:r>
      <w:r w:rsidR="005D3821">
        <w:rPr>
          <w:rFonts w:hint="eastAsia"/>
        </w:rPr>
        <w:t>用户可通过拍摄照片或手动输入获取食物名称。</w:t>
      </w:r>
      <w:proofErr w:type="spellStart"/>
      <w:r w:rsidR="00BD20E4">
        <w:rPr>
          <w:rFonts w:hint="eastAsia"/>
        </w:rPr>
        <w:t>XPlanner</w:t>
      </w:r>
      <w:proofErr w:type="spellEnd"/>
      <w:r w:rsidR="005D3821">
        <w:rPr>
          <w:rFonts w:hint="eastAsia"/>
        </w:rPr>
        <w:t>会计算出对应热量并提示需要多少运动时间以及运动种类。</w:t>
      </w:r>
      <w:r w:rsidR="007012AB">
        <w:rPr>
          <w:rFonts w:hint="eastAsia"/>
        </w:rPr>
        <w:t>计算得到结果后会创建相应事务，可由用户修改后保存。</w:t>
      </w:r>
      <w:r w:rsidR="00573065">
        <w:rPr>
          <w:rFonts w:hint="eastAsia"/>
        </w:rPr>
        <w:t>除文字输入以外的操作时间应当控制在5秒以内。</w:t>
      </w:r>
    </w:p>
    <w:p w:rsidR="00B36D0F" w:rsidRDefault="00E833CE" w:rsidP="00B36D0F">
      <w:pPr>
        <w:pStyle w:val="3"/>
      </w:pPr>
      <w:r>
        <w:rPr>
          <w:rFonts w:hint="eastAsia"/>
        </w:rPr>
        <w:t>核心日程管理</w:t>
      </w:r>
      <w:r w:rsidR="00B36D0F">
        <w:rPr>
          <w:rFonts w:hint="eastAsia"/>
        </w:rPr>
        <w:t>的易用性需求</w:t>
      </w:r>
    </w:p>
    <w:p w:rsidR="00B36D0F" w:rsidRDefault="00861758" w:rsidP="00937552">
      <w:pPr>
        <w:ind w:left="720"/>
      </w:pPr>
      <w:r>
        <w:rPr>
          <w:rFonts w:hint="eastAsia"/>
        </w:rPr>
        <w:t>使用核心功能</w:t>
      </w:r>
      <w:r w:rsidR="004C551D">
        <w:rPr>
          <w:rFonts w:hint="eastAsia"/>
        </w:rPr>
        <w:t>和Reader</w:t>
      </w:r>
      <w:r>
        <w:rPr>
          <w:rFonts w:hint="eastAsia"/>
        </w:rPr>
        <w:t>，</w:t>
      </w:r>
      <w:r w:rsidR="00E833CE">
        <w:rPr>
          <w:rFonts w:hint="eastAsia"/>
        </w:rPr>
        <w:t>用户可以点击“创建待办事务”的按钮创建事务。在弹出的对话框中，可以</w:t>
      </w:r>
      <w:r w:rsidR="00A352D1">
        <w:rPr>
          <w:rFonts w:hint="eastAsia"/>
        </w:rPr>
        <w:t>手动填写时间、地点，亦可选择时间地点，选项内容会根据使用记录和上海交通大学学生常用地名例如“东上院”、“光彪楼”、“包图”进行提示。也可以从别处选择粘贴一段话，</w:t>
      </w:r>
      <w:proofErr w:type="spellStart"/>
      <w:r w:rsidR="00BD20E4">
        <w:rPr>
          <w:rFonts w:hint="eastAsia"/>
        </w:rPr>
        <w:t>XPlanner</w:t>
      </w:r>
      <w:proofErr w:type="spellEnd"/>
      <w:r w:rsidR="005A5D9F">
        <w:rPr>
          <w:rFonts w:hint="eastAsia"/>
        </w:rPr>
        <w:t>会自动识别出相应的时间地点和事务内容，由用户确认后</w:t>
      </w:r>
      <w:r w:rsidR="00934075">
        <w:rPr>
          <w:rFonts w:hint="eastAsia"/>
        </w:rPr>
        <w:t>添加。</w:t>
      </w:r>
      <w:r w:rsidR="00F86AC1">
        <w:rPr>
          <w:rFonts w:hint="eastAsia"/>
        </w:rPr>
        <w:t>整个过程</w:t>
      </w:r>
      <w:proofErr w:type="gramStart"/>
      <w:r w:rsidR="00B866F6">
        <w:rPr>
          <w:rFonts w:hint="eastAsia"/>
        </w:rPr>
        <w:t>除用户</w:t>
      </w:r>
      <w:proofErr w:type="gramEnd"/>
      <w:r w:rsidR="00B866F6">
        <w:rPr>
          <w:rFonts w:hint="eastAsia"/>
        </w:rPr>
        <w:t>输入文字外所需的时间</w:t>
      </w:r>
      <w:r w:rsidR="00F86AC1">
        <w:rPr>
          <w:rFonts w:hint="eastAsia"/>
        </w:rPr>
        <w:t>应该控制在</w:t>
      </w:r>
      <w:r w:rsidR="00B866F6">
        <w:rPr>
          <w:rFonts w:hint="eastAsia"/>
        </w:rPr>
        <w:t>5秒以内。</w:t>
      </w:r>
      <w:r w:rsidR="00B859FD">
        <w:rPr>
          <w:rFonts w:hint="eastAsia"/>
        </w:rPr>
        <w:t>也可以通过照片导入日程。</w:t>
      </w:r>
    </w:p>
    <w:p w:rsidR="00401E6E" w:rsidRDefault="00401E6E" w:rsidP="00401E6E">
      <w:pPr>
        <w:pStyle w:val="3"/>
      </w:pPr>
      <w:r>
        <w:rPr>
          <w:rFonts w:hint="eastAsia"/>
        </w:rPr>
        <w:t>获取通知的易用性需求</w:t>
      </w:r>
    </w:p>
    <w:p w:rsidR="00401E6E" w:rsidRPr="00401E6E" w:rsidRDefault="00401E6E" w:rsidP="00401E6E">
      <w:pPr>
        <w:ind w:left="720"/>
      </w:pPr>
      <w:r>
        <w:rPr>
          <w:rFonts w:hint="eastAsia"/>
        </w:rPr>
        <w:t>使用Spider，用户可以实时地接收到同去网、教学信息服务网的消息提醒。整个过程无需用户操作。用户可以设置是否自动提醒，也可以选择自己查看。</w:t>
      </w:r>
    </w:p>
    <w:p w:rsidR="00557BD9" w:rsidRDefault="00557BD9" w:rsidP="00557BD9">
      <w:pPr>
        <w:pStyle w:val="3"/>
      </w:pPr>
      <w:r>
        <w:rPr>
          <w:rFonts w:hint="eastAsia"/>
        </w:rPr>
        <w:t>图形标准</w:t>
      </w:r>
    </w:p>
    <w:p w:rsidR="00557BD9" w:rsidRPr="00557BD9" w:rsidRDefault="00BD20E4" w:rsidP="00557BD9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557BD9">
        <w:rPr>
          <w:rFonts w:hint="eastAsia"/>
        </w:rPr>
        <w:t>图形使用符合Mi</w:t>
      </w:r>
      <w:r w:rsidR="00557BD9">
        <w:t>crosoft</w:t>
      </w:r>
      <w:r w:rsidR="00557BD9">
        <w:rPr>
          <w:rFonts w:hint="eastAsia"/>
        </w:rPr>
        <w:t>的GUI标准。</w:t>
      </w:r>
    </w:p>
    <w:p w:rsidR="00E67440" w:rsidRDefault="00E67440">
      <w:pPr>
        <w:pStyle w:val="2"/>
      </w:pPr>
      <w:bookmarkStart w:id="17" w:name="_Toc498836235"/>
      <w:bookmarkStart w:id="18" w:name="_Toc356851191"/>
      <w:r>
        <w:rPr>
          <w:rFonts w:hint="eastAsia"/>
        </w:rPr>
        <w:t>可靠性</w:t>
      </w:r>
      <w:bookmarkEnd w:id="17"/>
      <w:bookmarkEnd w:id="18"/>
    </w:p>
    <w:p w:rsidR="00E67440" w:rsidRDefault="00725E16">
      <w:pPr>
        <w:pStyle w:val="3"/>
        <w:ind w:left="720" w:hanging="720"/>
      </w:pPr>
      <w:r>
        <w:rPr>
          <w:rFonts w:hint="eastAsia"/>
        </w:rPr>
        <w:t>可用性</w:t>
      </w:r>
    </w:p>
    <w:p w:rsidR="00725E16" w:rsidRDefault="00CC67B3" w:rsidP="00725E16">
      <w:pPr>
        <w:ind w:left="720"/>
      </w:pPr>
      <w:r>
        <w:rPr>
          <w:rFonts w:hint="eastAsia"/>
        </w:rPr>
        <w:t>一年</w:t>
      </w:r>
      <w:r w:rsidR="00725E16">
        <w:rPr>
          <w:rFonts w:hint="eastAsia"/>
        </w:rPr>
        <w:t>可用时间百分比应当大于等于</w:t>
      </w:r>
      <w:r w:rsidR="008E10FC">
        <w:rPr>
          <w:rFonts w:hint="eastAsia"/>
        </w:rPr>
        <w:t>99.5</w:t>
      </w:r>
      <w:r w:rsidR="00725E16">
        <w:rPr>
          <w:rFonts w:hint="eastAsia"/>
        </w:rPr>
        <w:t>%</w:t>
      </w:r>
      <w:r w:rsidR="00214671">
        <w:rPr>
          <w:rFonts w:hint="eastAsia"/>
        </w:rPr>
        <w:t>。</w:t>
      </w:r>
      <w:r w:rsidR="00255FD5">
        <w:rPr>
          <w:rFonts w:hint="eastAsia"/>
        </w:rPr>
        <w:t>即基本上支持全天候使用</w:t>
      </w:r>
      <w:r w:rsidR="00725E16">
        <w:rPr>
          <w:rFonts w:hint="eastAsia"/>
        </w:rPr>
        <w:t>。</w:t>
      </w:r>
      <w:r w:rsidR="001D5477">
        <w:rPr>
          <w:rFonts w:hint="eastAsia"/>
        </w:rPr>
        <w:t>一年内</w:t>
      </w:r>
      <w:r w:rsidR="00BC3107">
        <w:rPr>
          <w:rFonts w:hint="eastAsia"/>
        </w:rPr>
        <w:t>使用小时数为</w:t>
      </w:r>
      <w:r w:rsidR="001D5477">
        <w:rPr>
          <w:rFonts w:hint="eastAsia"/>
        </w:rPr>
        <w:t>8716</w:t>
      </w:r>
      <w:r w:rsidR="00BC3107">
        <w:rPr>
          <w:rFonts w:hint="eastAsia"/>
        </w:rPr>
        <w:t>小时。</w:t>
      </w:r>
      <w:r w:rsidR="006D3907">
        <w:rPr>
          <w:rFonts w:hint="eastAsia"/>
        </w:rPr>
        <w:t>仅我们小组内4人拥有维护访问权。</w:t>
      </w:r>
      <w:r w:rsidR="00E459B1">
        <w:rPr>
          <w:rFonts w:hint="eastAsia"/>
        </w:rPr>
        <w:t>其余用户仅可访问自己的数据。</w:t>
      </w:r>
    </w:p>
    <w:p w:rsidR="00F32A0E" w:rsidRDefault="00F32A0E" w:rsidP="00F32A0E">
      <w:pPr>
        <w:pStyle w:val="3"/>
      </w:pPr>
      <w:r>
        <w:rPr>
          <w:rFonts w:hint="eastAsia"/>
        </w:rPr>
        <w:t>平均故障间隔时间</w:t>
      </w:r>
    </w:p>
    <w:p w:rsidR="00DF0073" w:rsidRPr="00DF0073" w:rsidRDefault="00D01FCE" w:rsidP="00DF0073">
      <w:pPr>
        <w:ind w:left="720"/>
      </w:pPr>
      <w:r>
        <w:rPr>
          <w:rFonts w:hint="eastAsia"/>
        </w:rPr>
        <w:t>720</w:t>
      </w:r>
      <w:r w:rsidR="00DF0073">
        <w:rPr>
          <w:rFonts w:hint="eastAsia"/>
        </w:rPr>
        <w:t>小时。</w:t>
      </w:r>
    </w:p>
    <w:p w:rsidR="00F32A0E" w:rsidRDefault="00F32A0E" w:rsidP="00F32A0E">
      <w:pPr>
        <w:pStyle w:val="3"/>
      </w:pPr>
      <w:r>
        <w:rPr>
          <w:rFonts w:hint="eastAsia"/>
        </w:rPr>
        <w:t>平均修复时间</w:t>
      </w:r>
    </w:p>
    <w:p w:rsidR="00DF0073" w:rsidRPr="00DF0073" w:rsidRDefault="004A24C8" w:rsidP="00DF0073">
      <w:pPr>
        <w:ind w:left="720"/>
      </w:pPr>
      <w:r>
        <w:rPr>
          <w:rFonts w:hint="eastAsia"/>
        </w:rPr>
        <w:t>48</w:t>
      </w:r>
      <w:r w:rsidR="00DF0073">
        <w:rPr>
          <w:rFonts w:hint="eastAsia"/>
        </w:rPr>
        <w:t>小时。</w:t>
      </w:r>
    </w:p>
    <w:p w:rsidR="00F32A0E" w:rsidRDefault="00F32A0E" w:rsidP="00F32A0E">
      <w:pPr>
        <w:pStyle w:val="3"/>
      </w:pPr>
      <w:r>
        <w:rPr>
          <w:rFonts w:hint="eastAsia"/>
        </w:rPr>
        <w:t>精确度</w:t>
      </w:r>
    </w:p>
    <w:p w:rsidR="00DF0073" w:rsidRPr="00DF0073" w:rsidRDefault="00DF0073" w:rsidP="00DF0073">
      <w:pPr>
        <w:ind w:left="720"/>
      </w:pPr>
      <w:r>
        <w:rPr>
          <w:rFonts w:hint="eastAsia"/>
        </w:rPr>
        <w:t>对于日程提醒的时间计算到</w:t>
      </w:r>
      <w:r w:rsidR="0004687A">
        <w:rPr>
          <w:rFonts w:hint="eastAsia"/>
        </w:rPr>
        <w:t>秒</w:t>
      </w:r>
      <w:r>
        <w:rPr>
          <w:rFonts w:hint="eastAsia"/>
        </w:rPr>
        <w:t>。对于</w:t>
      </w:r>
      <w:r w:rsidR="00C13BE6">
        <w:rPr>
          <w:rFonts w:hint="eastAsia"/>
        </w:rPr>
        <w:t>食物热量计算到卡路里。</w:t>
      </w:r>
    </w:p>
    <w:p w:rsidR="00F32A0E" w:rsidRDefault="00F32A0E" w:rsidP="00F32A0E">
      <w:pPr>
        <w:pStyle w:val="3"/>
      </w:pPr>
      <w:r>
        <w:rPr>
          <w:rFonts w:hint="eastAsia"/>
        </w:rPr>
        <w:t>错误率或缺陷率</w:t>
      </w:r>
    </w:p>
    <w:p w:rsidR="00465FFC" w:rsidRDefault="00465FFC" w:rsidP="00465FFC">
      <w:pPr>
        <w:ind w:left="720"/>
      </w:pPr>
      <w:r>
        <w:rPr>
          <w:rFonts w:hint="eastAsia"/>
        </w:rPr>
        <w:t>小错误每1000行15个左右，每个功能点4个左右。</w:t>
      </w:r>
    </w:p>
    <w:p w:rsidR="00465FFC" w:rsidRDefault="00465FFC" w:rsidP="00465FFC">
      <w:pPr>
        <w:ind w:left="720"/>
      </w:pPr>
      <w:r>
        <w:rPr>
          <w:rFonts w:hint="eastAsia"/>
        </w:rPr>
        <w:t>大错误每1000行4个左右，每个功能点1个左右。</w:t>
      </w:r>
    </w:p>
    <w:p w:rsidR="00465FFC" w:rsidRPr="00465FFC" w:rsidRDefault="00465FFC" w:rsidP="00465FFC">
      <w:pPr>
        <w:ind w:left="720"/>
      </w:pPr>
      <w:r>
        <w:rPr>
          <w:rFonts w:hint="eastAsia"/>
        </w:rPr>
        <w:t>严重错误指软件失去响应、闪退、</w:t>
      </w:r>
      <w:r w:rsidR="0065031A">
        <w:rPr>
          <w:rFonts w:hint="eastAsia"/>
        </w:rPr>
        <w:t>数据丢失、功能无法使用等</w:t>
      </w:r>
      <w:r>
        <w:rPr>
          <w:rFonts w:hint="eastAsia"/>
        </w:rPr>
        <w:t>错误。</w:t>
      </w:r>
      <w:r w:rsidR="00066444">
        <w:rPr>
          <w:rFonts w:hint="eastAsia"/>
        </w:rPr>
        <w:t>每1000行至多1个，每个功能点尽量消除严重错误。</w:t>
      </w:r>
    </w:p>
    <w:p w:rsidR="00E67440" w:rsidRDefault="00E67440">
      <w:pPr>
        <w:pStyle w:val="2"/>
        <w:numPr>
          <w:ilvl w:val="1"/>
          <w:numId w:val="1"/>
        </w:numPr>
      </w:pPr>
      <w:bookmarkStart w:id="19" w:name="_Toc498836237"/>
      <w:bookmarkStart w:id="20" w:name="_Toc356851193"/>
      <w:r>
        <w:rPr>
          <w:rFonts w:hint="eastAsia"/>
        </w:rPr>
        <w:t>性能</w:t>
      </w:r>
      <w:bookmarkEnd w:id="19"/>
      <w:bookmarkEnd w:id="20"/>
    </w:p>
    <w:p w:rsidR="00E67440" w:rsidRDefault="00937552">
      <w:pPr>
        <w:pStyle w:val="3"/>
        <w:ind w:left="720" w:hanging="720"/>
      </w:pPr>
      <w:r>
        <w:rPr>
          <w:rFonts w:hint="eastAsia"/>
        </w:rPr>
        <w:t>图片识别食物时间的性能需求</w:t>
      </w:r>
    </w:p>
    <w:p w:rsidR="00937552" w:rsidRDefault="00937552" w:rsidP="00937552">
      <w:pPr>
        <w:ind w:left="720"/>
      </w:pPr>
      <w:r>
        <w:rPr>
          <w:rFonts w:hint="eastAsia"/>
        </w:rPr>
        <w:t>图片识别食物时间控制在2秒内。超出时间则提示</w:t>
      </w:r>
      <w:r w:rsidR="002353DF">
        <w:rPr>
          <w:rFonts w:hint="eastAsia"/>
        </w:rPr>
        <w:t>“网络延迟严重”并请求</w:t>
      </w:r>
      <w:r>
        <w:rPr>
          <w:rFonts w:hint="eastAsia"/>
        </w:rPr>
        <w:t>用户手动输入。</w:t>
      </w:r>
    </w:p>
    <w:p w:rsidR="00937552" w:rsidRDefault="00937552" w:rsidP="00937552">
      <w:pPr>
        <w:pStyle w:val="3"/>
      </w:pPr>
      <w:r>
        <w:rPr>
          <w:rFonts w:hint="eastAsia"/>
        </w:rPr>
        <w:t>吞吐量</w:t>
      </w:r>
    </w:p>
    <w:p w:rsidR="00542593" w:rsidRPr="00542593" w:rsidRDefault="00BD20E4" w:rsidP="00542593">
      <w:pPr>
        <w:ind w:left="720"/>
      </w:pPr>
      <w:proofErr w:type="spellStart"/>
      <w:r>
        <w:rPr>
          <w:rFonts w:hint="eastAsia"/>
        </w:rPr>
        <w:t>XPlanner</w:t>
      </w:r>
      <w:proofErr w:type="spellEnd"/>
      <w:r w:rsidR="00F11DE3">
        <w:rPr>
          <w:rFonts w:hint="eastAsia"/>
        </w:rPr>
        <w:t>客户端</w:t>
      </w:r>
      <w:r w:rsidR="00542593">
        <w:rPr>
          <w:rFonts w:hint="eastAsia"/>
        </w:rPr>
        <w:t>每秒处理5到10个事务。</w:t>
      </w:r>
      <w:r w:rsidR="00117139">
        <w:rPr>
          <w:rFonts w:hint="eastAsia"/>
        </w:rPr>
        <w:t>在交大校园网内，</w:t>
      </w:r>
      <w:r w:rsidR="0096074E">
        <w:rPr>
          <w:rFonts w:hint="eastAsia"/>
        </w:rPr>
        <w:t>后端支持10</w:t>
      </w:r>
      <w:r w:rsidR="00070EF8">
        <w:rPr>
          <w:rFonts w:hint="eastAsia"/>
        </w:rPr>
        <w:t>00</w:t>
      </w:r>
      <w:r w:rsidR="0096074E">
        <w:rPr>
          <w:rFonts w:hint="eastAsia"/>
        </w:rPr>
        <w:t>个并发用户数</w:t>
      </w:r>
      <w:r w:rsidR="00117139">
        <w:rPr>
          <w:rFonts w:hint="eastAsia"/>
        </w:rPr>
        <w:t>，支</w:t>
      </w:r>
      <w:r w:rsidR="00117139">
        <w:rPr>
          <w:rFonts w:hint="eastAsia"/>
        </w:rPr>
        <w:lastRenderedPageBreak/>
        <w:t>持</w:t>
      </w:r>
      <w:r w:rsidR="0096074E">
        <w:rPr>
          <w:rFonts w:hint="eastAsia"/>
        </w:rPr>
        <w:t>。</w:t>
      </w:r>
      <w:r w:rsidR="00213314">
        <w:rPr>
          <w:rFonts w:hint="eastAsia"/>
        </w:rPr>
        <w:t>(此项为展望项目</w:t>
      </w:r>
      <w:r w:rsidR="00213314">
        <w:t>)</w:t>
      </w:r>
    </w:p>
    <w:p w:rsidR="00937552" w:rsidRDefault="00937552" w:rsidP="00937552">
      <w:pPr>
        <w:pStyle w:val="3"/>
      </w:pPr>
      <w:r>
        <w:rPr>
          <w:rFonts w:hint="eastAsia"/>
        </w:rPr>
        <w:t>容量</w:t>
      </w:r>
    </w:p>
    <w:p w:rsidR="00937552" w:rsidRDefault="00937552" w:rsidP="00937552">
      <w:pPr>
        <w:ind w:left="720"/>
      </w:pPr>
      <w:r>
        <w:rPr>
          <w:rFonts w:hint="eastAsia"/>
        </w:rPr>
        <w:t>一个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客户端只可以登</w:t>
      </w:r>
      <w:r w:rsidR="003005EF">
        <w:rPr>
          <w:rFonts w:hint="eastAsia"/>
        </w:rPr>
        <w:t>录</w:t>
      </w:r>
      <w:r>
        <w:rPr>
          <w:rFonts w:hint="eastAsia"/>
        </w:rPr>
        <w:t>一个用户。</w:t>
      </w:r>
    </w:p>
    <w:p w:rsidR="00937552" w:rsidRDefault="00937552" w:rsidP="00937552">
      <w:pPr>
        <w:pStyle w:val="3"/>
      </w:pPr>
      <w:r>
        <w:rPr>
          <w:rFonts w:hint="eastAsia"/>
        </w:rPr>
        <w:t>降级模式</w:t>
      </w:r>
    </w:p>
    <w:p w:rsidR="00937552" w:rsidRPr="00937552" w:rsidRDefault="005E53AE" w:rsidP="00937552">
      <w:pPr>
        <w:ind w:left="720"/>
      </w:pPr>
      <w:r>
        <w:rPr>
          <w:rFonts w:hint="eastAsia"/>
        </w:rPr>
        <w:t>系统降级后，</w:t>
      </w:r>
      <w:proofErr w:type="gramStart"/>
      <w:r>
        <w:rPr>
          <w:rFonts w:hint="eastAsia"/>
        </w:rPr>
        <w:t>如果</w:t>
      </w:r>
      <w:r w:rsidR="00D9125C">
        <w:rPr>
          <w:rFonts w:hint="eastAsia"/>
        </w:rPr>
        <w:t>微信小</w:t>
      </w:r>
      <w:proofErr w:type="gramEnd"/>
      <w:r w:rsidR="00D9125C">
        <w:rPr>
          <w:rFonts w:hint="eastAsia"/>
        </w:rPr>
        <w:t>程序</w:t>
      </w:r>
      <w:r>
        <w:rPr>
          <w:rFonts w:hint="eastAsia"/>
        </w:rPr>
        <w:t>对应的程序接口仍然受到支持，</w:t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就可以正常运行。</w:t>
      </w:r>
    </w:p>
    <w:p w:rsidR="00937552" w:rsidRDefault="00937552" w:rsidP="00937552">
      <w:pPr>
        <w:pStyle w:val="3"/>
      </w:pPr>
      <w:r>
        <w:rPr>
          <w:rFonts w:hint="eastAsia"/>
        </w:rPr>
        <w:t>资源利用情况</w:t>
      </w:r>
    </w:p>
    <w:p w:rsidR="00937552" w:rsidRPr="00937552" w:rsidRDefault="00937552" w:rsidP="00937552">
      <w:pPr>
        <w:ind w:left="720"/>
      </w:pPr>
      <w:r>
        <w:rPr>
          <w:rFonts w:hint="eastAsia"/>
        </w:rPr>
        <w:t>应当保证较低的资源利用率。</w:t>
      </w:r>
      <w:r w:rsidR="00FB634A">
        <w:rPr>
          <w:rFonts w:hint="eastAsia"/>
        </w:rPr>
        <w:t>目前暂时无法获取精确数据。</w:t>
      </w:r>
    </w:p>
    <w:p w:rsidR="00E67440" w:rsidRDefault="00E67440" w:rsidP="00B60829">
      <w:pPr>
        <w:pStyle w:val="2"/>
      </w:pPr>
      <w:bookmarkStart w:id="21" w:name="_Toc498836239"/>
      <w:bookmarkStart w:id="22" w:name="_Toc356851195"/>
      <w:r>
        <w:rPr>
          <w:rFonts w:hint="eastAsia"/>
        </w:rPr>
        <w:t>可支持性</w:t>
      </w:r>
      <w:bookmarkEnd w:id="21"/>
      <w:bookmarkEnd w:id="22"/>
    </w:p>
    <w:p w:rsidR="00E67440" w:rsidRDefault="00AE04B0">
      <w:pPr>
        <w:pStyle w:val="3"/>
        <w:ind w:left="720" w:hanging="720"/>
      </w:pPr>
      <w:r>
        <w:rPr>
          <w:rFonts w:hint="eastAsia"/>
        </w:rPr>
        <w:t>编码标准</w:t>
      </w:r>
    </w:p>
    <w:p w:rsidR="00AE04B0" w:rsidRDefault="00BF002D" w:rsidP="00AE04B0">
      <w:pPr>
        <w:ind w:left="720"/>
      </w:pPr>
      <w:r>
        <w:rPr>
          <w:rFonts w:hint="eastAsia"/>
        </w:rPr>
        <w:t>所有文档采用</w:t>
      </w:r>
      <w:r w:rsidR="00AE04B0">
        <w:rPr>
          <w:rFonts w:hint="eastAsia"/>
        </w:rPr>
        <w:t>UTF</w:t>
      </w:r>
      <w:r w:rsidR="00AE04B0">
        <w:t>-8</w:t>
      </w:r>
      <w:r w:rsidR="002307B9">
        <w:rPr>
          <w:rFonts w:hint="eastAsia"/>
        </w:rPr>
        <w:t>标准</w:t>
      </w:r>
      <w:r w:rsidR="00993657">
        <w:rPr>
          <w:rFonts w:hint="eastAsia"/>
        </w:rPr>
        <w:t>。</w:t>
      </w:r>
    </w:p>
    <w:p w:rsidR="00AE04B0" w:rsidRDefault="00AE04B0" w:rsidP="00AE04B0">
      <w:pPr>
        <w:pStyle w:val="3"/>
      </w:pPr>
      <w:r>
        <w:rPr>
          <w:rFonts w:hint="eastAsia"/>
        </w:rPr>
        <w:t>命名约定</w:t>
      </w:r>
    </w:p>
    <w:p w:rsidR="00AE04B0" w:rsidRDefault="007221EB" w:rsidP="00AE04B0">
      <w:pPr>
        <w:ind w:left="720"/>
      </w:pPr>
      <w:r>
        <w:rPr>
          <w:rFonts w:hint="eastAsia"/>
        </w:rPr>
        <w:t>Java类</w:t>
      </w:r>
      <w:r w:rsidR="00AE04B0">
        <w:rPr>
          <w:rFonts w:hint="eastAsia"/>
        </w:rPr>
        <w:t>名称</w:t>
      </w:r>
      <w:r>
        <w:rPr>
          <w:rFonts w:hint="eastAsia"/>
        </w:rPr>
        <w:t>、前端页面名称</w:t>
      </w:r>
      <w:r w:rsidR="00AE04B0">
        <w:rPr>
          <w:rFonts w:hint="eastAsia"/>
        </w:rPr>
        <w:t>格式为首字母大写的驼峰式大小写。变量名使用下划线连接的小写单词。全局</w:t>
      </w:r>
      <w:r w:rsidR="00A01D54">
        <w:rPr>
          <w:rFonts w:hint="eastAsia"/>
        </w:rPr>
        <w:t>常量大写。</w:t>
      </w:r>
    </w:p>
    <w:p w:rsidR="00BB6987" w:rsidRDefault="00BB6987" w:rsidP="00BB6987">
      <w:pPr>
        <w:pStyle w:val="3"/>
      </w:pPr>
      <w:r>
        <w:rPr>
          <w:rFonts w:hint="eastAsia"/>
        </w:rPr>
        <w:t>类库</w:t>
      </w:r>
    </w:p>
    <w:p w:rsidR="00D80C11" w:rsidRDefault="00853ACD" w:rsidP="00D80C11">
      <w:pPr>
        <w:ind w:left="720"/>
      </w:pPr>
      <w:r>
        <w:rPr>
          <w:rFonts w:hint="eastAsia"/>
        </w:rPr>
        <w:t>使用</w:t>
      </w:r>
      <w:r w:rsidR="008C385A">
        <w:rPr>
          <w:rFonts w:hint="eastAsia"/>
        </w:rPr>
        <w:t>moment</w:t>
      </w:r>
      <w:r w:rsidR="005E68F3">
        <w:rPr>
          <w:rFonts w:hint="eastAsia"/>
        </w:rPr>
        <w:t>（前端）</w:t>
      </w:r>
      <w:r w:rsidR="008C385A">
        <w:rPr>
          <w:rFonts w:hint="eastAsia"/>
        </w:rPr>
        <w:t>，</w:t>
      </w:r>
      <w:r w:rsidR="005E68F3">
        <w:rPr>
          <w:rFonts w:hint="eastAsia"/>
        </w:rPr>
        <w:t>o</w:t>
      </w:r>
      <w:r w:rsidR="005E68F3">
        <w:t>auth2</w:t>
      </w:r>
      <w:r w:rsidR="005E68F3">
        <w:rPr>
          <w:rFonts w:hint="eastAsia"/>
        </w:rPr>
        <w:t>，</w:t>
      </w:r>
      <w:proofErr w:type="spellStart"/>
      <w:r w:rsidR="005E68F3">
        <w:rPr>
          <w:rFonts w:hint="eastAsia"/>
        </w:rPr>
        <w:t>jsoup</w:t>
      </w:r>
      <w:proofErr w:type="spellEnd"/>
      <w:r w:rsidR="005E68F3">
        <w:rPr>
          <w:rFonts w:hint="eastAsia"/>
        </w:rPr>
        <w:t>，guava</w:t>
      </w:r>
      <w:r w:rsidR="0001578F">
        <w:rPr>
          <w:rFonts w:hint="eastAsia"/>
        </w:rPr>
        <w:t>相关</w:t>
      </w:r>
      <w:r w:rsidR="00871671">
        <w:rPr>
          <w:rFonts w:hint="eastAsia"/>
        </w:rPr>
        <w:t>库</w:t>
      </w:r>
      <w:r>
        <w:rPr>
          <w:rFonts w:hint="eastAsia"/>
        </w:rPr>
        <w:t>。</w:t>
      </w:r>
    </w:p>
    <w:p w:rsidR="00D80C11" w:rsidRDefault="00D80C11" w:rsidP="00D80C11">
      <w:pPr>
        <w:pStyle w:val="3"/>
      </w:pPr>
      <w:r>
        <w:rPr>
          <w:rFonts w:hint="eastAsia"/>
        </w:rPr>
        <w:t>维护访问权</w:t>
      </w:r>
    </w:p>
    <w:p w:rsidR="00D80C11" w:rsidRDefault="005D4CDE" w:rsidP="00542593">
      <w:pPr>
        <w:ind w:left="720"/>
      </w:pPr>
      <w:r>
        <w:rPr>
          <w:rFonts w:hint="eastAsia"/>
        </w:rPr>
        <w:t>开发小组内的4人拥有维护访问权。</w:t>
      </w:r>
    </w:p>
    <w:p w:rsidR="00D80C11" w:rsidRPr="00D80C11" w:rsidRDefault="00117139" w:rsidP="00D80C11">
      <w:pPr>
        <w:pStyle w:val="3"/>
      </w:pPr>
      <w:r>
        <w:rPr>
          <w:rFonts w:hint="eastAsia"/>
        </w:rPr>
        <w:t>维护实用程序</w:t>
      </w:r>
    </w:p>
    <w:p w:rsidR="00F64B99" w:rsidRPr="00AE04B0" w:rsidRDefault="002F7606" w:rsidP="00AE04B0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2"/>
      </w:pPr>
      <w:bookmarkStart w:id="23" w:name="_Toc498836241"/>
      <w:bookmarkStart w:id="24" w:name="_Toc356851197"/>
      <w:r>
        <w:rPr>
          <w:rFonts w:hint="eastAsia"/>
        </w:rPr>
        <w:t>设计约束</w:t>
      </w:r>
      <w:bookmarkEnd w:id="23"/>
      <w:bookmarkEnd w:id="24"/>
    </w:p>
    <w:p w:rsidR="00E67440" w:rsidRDefault="00176F20">
      <w:pPr>
        <w:pStyle w:val="3"/>
        <w:ind w:left="720" w:hanging="720"/>
      </w:pPr>
      <w:r>
        <w:rPr>
          <w:rFonts w:hint="eastAsia"/>
        </w:rPr>
        <w:t>编程语言</w:t>
      </w:r>
    </w:p>
    <w:p w:rsidR="003D7EDB" w:rsidRDefault="00535176" w:rsidP="004B1395">
      <w:pPr>
        <w:ind w:left="720"/>
      </w:pPr>
      <w:proofErr w:type="gramStart"/>
      <w:r>
        <w:rPr>
          <w:rFonts w:hint="eastAsia"/>
        </w:rPr>
        <w:t>使用</w:t>
      </w:r>
      <w:r w:rsidR="00060D24">
        <w:rPr>
          <w:rFonts w:hint="eastAsia"/>
        </w:rPr>
        <w:t>微信小</w:t>
      </w:r>
      <w:proofErr w:type="gramEnd"/>
      <w:r w:rsidR="00060D24">
        <w:rPr>
          <w:rFonts w:hint="eastAsia"/>
        </w:rPr>
        <w:t>程序框架</w:t>
      </w:r>
      <w:r>
        <w:rPr>
          <w:rFonts w:hint="eastAsia"/>
        </w:rPr>
        <w:t>开发</w:t>
      </w:r>
      <w:r w:rsidR="009A7925">
        <w:rPr>
          <w:rFonts w:hint="eastAsia"/>
        </w:rPr>
        <w:t>前端</w:t>
      </w:r>
      <w:r>
        <w:rPr>
          <w:rFonts w:hint="eastAsia"/>
        </w:rPr>
        <w:t>。软件语言为</w:t>
      </w:r>
      <w:proofErr w:type="spellStart"/>
      <w:r>
        <w:rPr>
          <w:rFonts w:hint="eastAsia"/>
        </w:rPr>
        <w:t>javasc</w:t>
      </w:r>
      <w:r>
        <w:t>r</w:t>
      </w:r>
      <w:r>
        <w:rPr>
          <w:rFonts w:hint="eastAsia"/>
        </w:rPr>
        <w:t>ipt</w:t>
      </w:r>
      <w:proofErr w:type="spellEnd"/>
      <w:r w:rsidR="008C3283">
        <w:rPr>
          <w:rFonts w:hint="eastAsia"/>
        </w:rPr>
        <w:t>、</w:t>
      </w:r>
      <w:proofErr w:type="spellStart"/>
      <w:r w:rsidR="008C3283">
        <w:rPr>
          <w:rFonts w:hint="eastAsia"/>
        </w:rPr>
        <w:t>wxml</w:t>
      </w:r>
      <w:proofErr w:type="spellEnd"/>
      <w:r w:rsidR="008C3283">
        <w:rPr>
          <w:rFonts w:hint="eastAsia"/>
        </w:rPr>
        <w:t>、</w:t>
      </w:r>
      <w:proofErr w:type="spellStart"/>
      <w:r w:rsidR="008C3283">
        <w:rPr>
          <w:rFonts w:hint="eastAsia"/>
        </w:rPr>
        <w:t>wxss</w:t>
      </w:r>
      <w:proofErr w:type="spellEnd"/>
      <w:r w:rsidR="008C3283">
        <w:rPr>
          <w:rFonts w:hint="eastAsia"/>
        </w:rPr>
        <w:t>、json</w:t>
      </w:r>
      <w:r w:rsidR="00442E2F">
        <w:rPr>
          <w:rFonts w:hint="eastAsia"/>
        </w:rPr>
        <w:t>。</w:t>
      </w:r>
      <w:r w:rsidR="009A7925">
        <w:rPr>
          <w:rFonts w:hint="eastAsia"/>
        </w:rPr>
        <w:t>使用Java开发后端。使用</w:t>
      </w:r>
      <w:proofErr w:type="spellStart"/>
      <w:r w:rsidR="009A7925">
        <w:rPr>
          <w:rFonts w:hint="eastAsia"/>
        </w:rPr>
        <w:t>sql</w:t>
      </w:r>
      <w:proofErr w:type="spellEnd"/>
      <w:r w:rsidR="009A7925">
        <w:rPr>
          <w:rFonts w:hint="eastAsia"/>
        </w:rPr>
        <w:t>编写数据库。</w:t>
      </w:r>
    </w:p>
    <w:p w:rsidR="003D7EDB" w:rsidRDefault="003D7EDB" w:rsidP="003D7EDB">
      <w:pPr>
        <w:pStyle w:val="3"/>
      </w:pPr>
      <w:r>
        <w:rPr>
          <w:rFonts w:hint="eastAsia"/>
        </w:rPr>
        <w:t>开发工具</w:t>
      </w:r>
    </w:p>
    <w:p w:rsidR="003D7EDB" w:rsidRDefault="00535176" w:rsidP="00535176">
      <w:pPr>
        <w:ind w:left="720"/>
      </w:pPr>
      <w:r>
        <w:rPr>
          <w:rFonts w:hint="eastAsia"/>
        </w:rPr>
        <w:t>开发工具主要为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开发的</w:t>
      </w:r>
      <w:proofErr w:type="spellStart"/>
      <w:r>
        <w:rPr>
          <w:rFonts w:hint="eastAsia"/>
        </w:rPr>
        <w:t>Webstorm</w:t>
      </w:r>
      <w:proofErr w:type="spellEnd"/>
      <w:r w:rsidR="003D7EDB">
        <w:rPr>
          <w:rFonts w:hint="eastAsia"/>
        </w:rPr>
        <w:t>、</w:t>
      </w:r>
      <w:proofErr w:type="spellStart"/>
      <w:r w:rsidR="003D7EDB">
        <w:rPr>
          <w:rFonts w:hint="eastAsia"/>
        </w:rPr>
        <w:t>Intellij</w:t>
      </w:r>
      <w:proofErr w:type="spellEnd"/>
      <w:r w:rsidR="003D7EDB">
        <w:t xml:space="preserve"> </w:t>
      </w:r>
      <w:r w:rsidR="003D7EDB">
        <w:rPr>
          <w:rFonts w:hint="eastAsia"/>
        </w:rPr>
        <w:t>IDEA</w:t>
      </w:r>
      <w:r w:rsidR="00D751F3">
        <w:rPr>
          <w:rFonts w:hint="eastAsia"/>
        </w:rPr>
        <w:t>、</w:t>
      </w:r>
      <w:proofErr w:type="spellStart"/>
      <w:r w:rsidR="00D751F3">
        <w:rPr>
          <w:rFonts w:hint="eastAsia"/>
        </w:rPr>
        <w:t>Datagrip</w:t>
      </w:r>
      <w:proofErr w:type="spellEnd"/>
      <w:r>
        <w:rPr>
          <w:rFonts w:hint="eastAsia"/>
        </w:rPr>
        <w:t>和Microsoft维护的Vi</w:t>
      </w:r>
      <w:r>
        <w:t>sual Studio Code</w:t>
      </w:r>
      <w:r>
        <w:rPr>
          <w:rFonts w:hint="eastAsia"/>
        </w:rPr>
        <w:t>。</w:t>
      </w:r>
      <w:r w:rsidR="00C04D35">
        <w:rPr>
          <w:rFonts w:hint="eastAsia"/>
        </w:rPr>
        <w:t>数据库为</w:t>
      </w:r>
      <w:proofErr w:type="spellStart"/>
      <w:r w:rsidR="00C04D35">
        <w:rPr>
          <w:rFonts w:hint="eastAsia"/>
        </w:rPr>
        <w:t>Mysql</w:t>
      </w:r>
      <w:proofErr w:type="spellEnd"/>
      <w:r w:rsidR="00C04D35">
        <w:rPr>
          <w:rFonts w:hint="eastAsia"/>
        </w:rPr>
        <w:t>。</w:t>
      </w:r>
    </w:p>
    <w:p w:rsidR="003D7EDB" w:rsidRDefault="008441FD" w:rsidP="003D7EDB">
      <w:pPr>
        <w:pStyle w:val="3"/>
      </w:pPr>
      <w:r>
        <w:rPr>
          <w:rFonts w:hint="eastAsia"/>
        </w:rPr>
        <w:t>系统开发流程</w:t>
      </w:r>
    </w:p>
    <w:p w:rsidR="00FD6DFB" w:rsidRPr="00FD6DFB" w:rsidRDefault="00E52B0E" w:rsidP="00FD6DFB">
      <w:pPr>
        <w:ind w:left="720"/>
      </w:pPr>
      <w:r>
        <w:rPr>
          <w:rFonts w:hint="eastAsia"/>
        </w:rPr>
        <w:t>前端</w:t>
      </w:r>
      <w:proofErr w:type="gramStart"/>
      <w:r w:rsidR="00FD6DFB">
        <w:rPr>
          <w:rFonts w:hint="eastAsia"/>
        </w:rPr>
        <w:t>使用</w:t>
      </w:r>
      <w:r w:rsidR="00014A17">
        <w:rPr>
          <w:rFonts w:hint="eastAsia"/>
        </w:rPr>
        <w:t>微信小</w:t>
      </w:r>
      <w:proofErr w:type="gramEnd"/>
      <w:r w:rsidR="00014A17">
        <w:rPr>
          <w:rFonts w:hint="eastAsia"/>
        </w:rPr>
        <w:t>程序框架</w:t>
      </w:r>
      <w:r w:rsidR="00FD6DFB">
        <w:rPr>
          <w:rFonts w:hint="eastAsia"/>
        </w:rPr>
        <w:t>编写程序，使用</w:t>
      </w:r>
      <w:proofErr w:type="spellStart"/>
      <w:r w:rsidR="00FD6DFB">
        <w:rPr>
          <w:rFonts w:hint="eastAsia"/>
        </w:rPr>
        <w:t>npm</w:t>
      </w:r>
      <w:proofErr w:type="spellEnd"/>
      <w:r w:rsidR="00FD6DFB">
        <w:rPr>
          <w:rFonts w:hint="eastAsia"/>
        </w:rPr>
        <w:t>进行包管理、集成测试和发布</w:t>
      </w:r>
      <w:r w:rsidR="00AC32A8">
        <w:rPr>
          <w:rFonts w:hint="eastAsia"/>
        </w:rPr>
        <w:t>，使用git管理版本</w:t>
      </w:r>
      <w:r w:rsidR="00FD6DFB">
        <w:rPr>
          <w:rFonts w:hint="eastAsia"/>
        </w:rPr>
        <w:t>。</w:t>
      </w:r>
      <w:r>
        <w:rPr>
          <w:rFonts w:hint="eastAsia"/>
        </w:rPr>
        <w:t>后端手机用Java编写程序，连接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数据库进行工作。</w:t>
      </w:r>
    </w:p>
    <w:p w:rsidR="008441FD" w:rsidRDefault="008441FD" w:rsidP="008441FD">
      <w:pPr>
        <w:pStyle w:val="3"/>
      </w:pPr>
      <w:r>
        <w:rPr>
          <w:rFonts w:hint="eastAsia"/>
        </w:rPr>
        <w:t>兼容性约束</w:t>
      </w:r>
    </w:p>
    <w:p w:rsidR="000639B3" w:rsidRPr="000639B3" w:rsidRDefault="000639B3" w:rsidP="000639B3">
      <w:pPr>
        <w:ind w:left="720"/>
      </w:pPr>
      <w:r>
        <w:rPr>
          <w:rFonts w:hint="eastAsia"/>
        </w:rPr>
        <w:t>可在iOS和Android上使用。</w:t>
      </w:r>
    </w:p>
    <w:p w:rsidR="008441FD" w:rsidRPr="008441FD" w:rsidRDefault="008441FD" w:rsidP="008441FD">
      <w:pPr>
        <w:pStyle w:val="3"/>
      </w:pPr>
      <w:r>
        <w:rPr>
          <w:rFonts w:hint="eastAsia"/>
        </w:rPr>
        <w:t>测试约束</w:t>
      </w:r>
    </w:p>
    <w:p w:rsidR="00535176" w:rsidRPr="00535176" w:rsidRDefault="006604E3" w:rsidP="00535176">
      <w:pPr>
        <w:ind w:left="720"/>
      </w:pPr>
      <w:proofErr w:type="gramStart"/>
      <w:r>
        <w:rPr>
          <w:rFonts w:hint="eastAsia"/>
        </w:rPr>
        <w:t>在</w:t>
      </w:r>
      <w:r w:rsidR="003C3DBB">
        <w:rPr>
          <w:rFonts w:hint="eastAsia"/>
        </w:rPr>
        <w:t>微信小</w:t>
      </w:r>
      <w:proofErr w:type="gramEnd"/>
      <w:r w:rsidR="003C3DBB">
        <w:rPr>
          <w:rFonts w:hint="eastAsia"/>
        </w:rPr>
        <w:t>程序开发工具</w:t>
      </w:r>
      <w:r>
        <w:rPr>
          <w:rFonts w:hint="eastAsia"/>
        </w:rPr>
        <w:t>上完成初步工作，后在iPhone和安卓机上进行实际测试。</w:t>
      </w:r>
    </w:p>
    <w:p w:rsidR="00E67440" w:rsidRDefault="00E67440">
      <w:pPr>
        <w:pStyle w:val="2"/>
      </w:pPr>
      <w:bookmarkStart w:id="25" w:name="_Toc498836243"/>
      <w:bookmarkStart w:id="26" w:name="_Toc356851199"/>
      <w:r>
        <w:rPr>
          <w:rFonts w:hint="eastAsia"/>
        </w:rPr>
        <w:t>联机用户文档和帮助系统需求</w:t>
      </w:r>
      <w:bookmarkEnd w:id="25"/>
      <w:bookmarkEnd w:id="26"/>
    </w:p>
    <w:p w:rsidR="00B31156" w:rsidRPr="00B31156" w:rsidRDefault="00462431" w:rsidP="00B31156">
      <w:pPr>
        <w:pStyle w:val="3"/>
      </w:pPr>
      <w:r>
        <w:rPr>
          <w:rFonts w:hint="eastAsia"/>
        </w:rPr>
        <w:t>联机用户文档</w:t>
      </w:r>
    </w:p>
    <w:p w:rsidR="0012795B" w:rsidRDefault="00B05B81" w:rsidP="0012795B">
      <w:pPr>
        <w:ind w:left="720"/>
      </w:pPr>
      <w:r>
        <w:rPr>
          <w:rFonts w:hint="eastAsia"/>
        </w:rPr>
        <w:t>没有联机用户文档</w:t>
      </w:r>
      <w:r w:rsidR="002B61EA">
        <w:rPr>
          <w:rFonts w:hint="eastAsia"/>
        </w:rPr>
        <w:t>。</w:t>
      </w:r>
    </w:p>
    <w:p w:rsidR="00B31156" w:rsidRDefault="00462431" w:rsidP="00B31156">
      <w:pPr>
        <w:pStyle w:val="3"/>
      </w:pPr>
      <w:r>
        <w:rPr>
          <w:rFonts w:hint="eastAsia"/>
        </w:rPr>
        <w:lastRenderedPageBreak/>
        <w:t>帮助系统需求。</w:t>
      </w:r>
    </w:p>
    <w:p w:rsidR="00B31156" w:rsidRPr="00B31156" w:rsidRDefault="00B31156" w:rsidP="00B31156">
      <w:r>
        <w:tab/>
      </w:r>
      <w:proofErr w:type="spellStart"/>
      <w:r w:rsidR="00BD20E4">
        <w:rPr>
          <w:rFonts w:hint="eastAsia"/>
        </w:rPr>
        <w:t>XPlanner</w:t>
      </w:r>
      <w:proofErr w:type="spellEnd"/>
      <w:r>
        <w:rPr>
          <w:rFonts w:hint="eastAsia"/>
        </w:rPr>
        <w:t>在第一次打开和重大更新的时候会给予操作提示。</w:t>
      </w:r>
    </w:p>
    <w:p w:rsidR="00E67440" w:rsidRDefault="00E67440">
      <w:pPr>
        <w:pStyle w:val="2"/>
      </w:pPr>
      <w:bookmarkStart w:id="27" w:name="_Toc498836245"/>
      <w:bookmarkStart w:id="28" w:name="_Toc356851200"/>
      <w:r>
        <w:rPr>
          <w:rFonts w:hint="eastAsia"/>
        </w:rPr>
        <w:t>接口</w:t>
      </w:r>
      <w:bookmarkEnd w:id="27"/>
      <w:bookmarkEnd w:id="28"/>
    </w:p>
    <w:p w:rsidR="00E67440" w:rsidRDefault="00E67440">
      <w:pPr>
        <w:pStyle w:val="3"/>
        <w:ind w:left="720" w:hanging="720"/>
      </w:pPr>
      <w:bookmarkStart w:id="29" w:name="_Toc498836246"/>
      <w:bookmarkStart w:id="30" w:name="_Toc356851201"/>
      <w:r>
        <w:rPr>
          <w:rFonts w:hint="eastAsia"/>
        </w:rPr>
        <w:t>用户界面</w:t>
      </w:r>
      <w:bookmarkEnd w:id="29"/>
      <w:bookmarkEnd w:id="30"/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31" w:name="_Toc498836247"/>
      <w:bookmarkStart w:id="32" w:name="_Toc356851202"/>
      <w:r>
        <w:rPr>
          <w:rFonts w:hint="eastAsia"/>
        </w:rPr>
        <w:t>硬件接口</w:t>
      </w:r>
      <w:bookmarkEnd w:id="31"/>
      <w:bookmarkEnd w:id="32"/>
    </w:p>
    <w:p w:rsidR="0010124A" w:rsidRPr="0010124A" w:rsidRDefault="0010124A" w:rsidP="0010124A">
      <w:r>
        <w:tab/>
      </w:r>
      <w:r>
        <w:rPr>
          <w:rFonts w:hint="eastAsia"/>
        </w:rPr>
        <w:t>无</w:t>
      </w:r>
    </w:p>
    <w:p w:rsidR="00E67440" w:rsidRDefault="00E67440">
      <w:pPr>
        <w:pStyle w:val="3"/>
        <w:ind w:left="720" w:hanging="720"/>
      </w:pPr>
      <w:bookmarkStart w:id="33" w:name="_Toc498836248"/>
      <w:bookmarkStart w:id="34" w:name="_Toc356851203"/>
      <w:r>
        <w:rPr>
          <w:rFonts w:hint="eastAsia"/>
        </w:rPr>
        <w:t>软件接口</w:t>
      </w:r>
      <w:bookmarkEnd w:id="33"/>
      <w:bookmarkEnd w:id="34"/>
    </w:p>
    <w:p w:rsidR="0010124A" w:rsidRPr="0010124A" w:rsidRDefault="0010124A" w:rsidP="0010124A">
      <w:r>
        <w:tab/>
      </w:r>
      <w:r>
        <w:rPr>
          <w:rFonts w:hint="eastAsia"/>
        </w:rPr>
        <w:t>百度识图</w:t>
      </w:r>
      <w:proofErr w:type="spellStart"/>
      <w:r>
        <w:rPr>
          <w:rFonts w:hint="eastAsia"/>
        </w:rPr>
        <w:t>api</w:t>
      </w:r>
      <w:proofErr w:type="spellEnd"/>
    </w:p>
    <w:p w:rsidR="00E67440" w:rsidRDefault="00E67440">
      <w:pPr>
        <w:pStyle w:val="3"/>
        <w:ind w:left="720" w:hanging="720"/>
      </w:pPr>
      <w:bookmarkStart w:id="35" w:name="_Toc498836249"/>
      <w:bookmarkStart w:id="36" w:name="_Toc356851204"/>
      <w:r>
        <w:rPr>
          <w:rFonts w:hint="eastAsia"/>
        </w:rPr>
        <w:t>通信接口</w:t>
      </w:r>
      <w:bookmarkEnd w:id="35"/>
      <w:bookmarkEnd w:id="36"/>
    </w:p>
    <w:p w:rsidR="0010124A" w:rsidRPr="0010124A" w:rsidRDefault="0010124A" w:rsidP="0010124A">
      <w:r>
        <w:tab/>
        <w:t>HTTP</w:t>
      </w:r>
    </w:p>
    <w:p w:rsidR="00E67440" w:rsidRDefault="00E67440">
      <w:pPr>
        <w:pStyle w:val="2"/>
      </w:pPr>
      <w:bookmarkStart w:id="37" w:name="_Toc498836252"/>
      <w:bookmarkStart w:id="38" w:name="_Toc356851205"/>
      <w:r>
        <w:rPr>
          <w:rFonts w:hint="eastAsia"/>
        </w:rPr>
        <w:t>适用的标准</w:t>
      </w:r>
      <w:bookmarkEnd w:id="37"/>
      <w:bookmarkEnd w:id="38"/>
    </w:p>
    <w:p w:rsidR="00E67440" w:rsidRDefault="00C03140" w:rsidP="00C03140">
      <w:pPr>
        <w:ind w:firstLine="720"/>
      </w:pPr>
      <w:r>
        <w:rPr>
          <w:rFonts w:hint="eastAsia"/>
        </w:rPr>
        <w:t>符合中国、国际相关法律法规。可以在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>、iOS上使用。</w:t>
      </w:r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600" w:rsidRDefault="00AF0600">
      <w:r>
        <w:separator/>
      </w:r>
    </w:p>
  </w:endnote>
  <w:endnote w:type="continuationSeparator" w:id="0">
    <w:p w:rsidR="00AF0600" w:rsidRDefault="00AF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20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20E4" w:rsidRDefault="00BD20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BD20E4" w:rsidRDefault="00BD20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600" w:rsidRDefault="00AF0600">
      <w:r>
        <w:separator/>
      </w:r>
    </w:p>
  </w:footnote>
  <w:footnote w:type="continuationSeparator" w:id="0">
    <w:p w:rsidR="00AF0600" w:rsidRDefault="00AF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0E4" w:rsidRDefault="00BD20E4">
    <w:pPr>
      <w:rPr>
        <w:sz w:val="24"/>
      </w:rPr>
    </w:pPr>
  </w:p>
  <w:p w:rsidR="00BD20E4" w:rsidRDefault="00BD20E4">
    <w:pPr>
      <w:pBdr>
        <w:top w:val="single" w:sz="6" w:space="1" w:color="auto"/>
      </w:pBdr>
      <w:rPr>
        <w:sz w:val="24"/>
      </w:rPr>
    </w:pPr>
  </w:p>
  <w:p w:rsidR="00BD20E4" w:rsidRDefault="00BD20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BD20E4" w:rsidRDefault="00BD20E4">
    <w:pPr>
      <w:pBdr>
        <w:bottom w:val="single" w:sz="6" w:space="1" w:color="auto"/>
      </w:pBdr>
      <w:jc w:val="right"/>
      <w:rPr>
        <w:sz w:val="24"/>
      </w:rPr>
    </w:pPr>
  </w:p>
  <w:p w:rsidR="00BD20E4" w:rsidRDefault="00BD20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20E4">
      <w:tc>
        <w:tcPr>
          <w:tcW w:w="6379" w:type="dxa"/>
        </w:tcPr>
        <w:p w:rsidR="00BD20E4" w:rsidRDefault="00BD20E4">
          <w:proofErr w:type="spellStart"/>
          <w:r>
            <w:rPr>
              <w:rFonts w:hint="eastAsia"/>
            </w:rPr>
            <w:t>XPlanner</w:t>
          </w:r>
          <w:proofErr w:type="spellEnd"/>
        </w:p>
      </w:tc>
      <w:tc>
        <w:tcPr>
          <w:tcW w:w="3179" w:type="dxa"/>
        </w:tcPr>
        <w:p w:rsidR="00BD20E4" w:rsidRDefault="00BD20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BD20E4">
      <w:tc>
        <w:tcPr>
          <w:tcW w:w="6379" w:type="dxa"/>
        </w:tcPr>
        <w:p w:rsidR="00BD20E4" w:rsidRDefault="00BD20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D20E4" w:rsidRDefault="00BD20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&lt;10/6 /2018 &gt;</w:t>
          </w:r>
        </w:p>
      </w:tc>
    </w:tr>
  </w:tbl>
  <w:p w:rsidR="00BD20E4" w:rsidRDefault="00BD20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34460"/>
    <w:multiLevelType w:val="multilevel"/>
    <w:tmpl w:val="BFD859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FF0FD2"/>
    <w:multiLevelType w:val="hybridMultilevel"/>
    <w:tmpl w:val="0EC63C7A"/>
    <w:lvl w:ilvl="0" w:tplc="4754F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D674FC"/>
    <w:multiLevelType w:val="hybridMultilevel"/>
    <w:tmpl w:val="50E60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F16AF"/>
    <w:multiLevelType w:val="hybridMultilevel"/>
    <w:tmpl w:val="64D0FAF6"/>
    <w:lvl w:ilvl="0" w:tplc="3D7C32CE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34834F8"/>
    <w:multiLevelType w:val="hybridMultilevel"/>
    <w:tmpl w:val="990E3C0A"/>
    <w:lvl w:ilvl="0" w:tplc="4D840EB6">
      <w:start w:val="2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45A33EB7"/>
    <w:multiLevelType w:val="hybridMultilevel"/>
    <w:tmpl w:val="C01EF42A"/>
    <w:lvl w:ilvl="0" w:tplc="1E342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26420A"/>
    <w:multiLevelType w:val="hybridMultilevel"/>
    <w:tmpl w:val="05249A40"/>
    <w:lvl w:ilvl="0" w:tplc="E5E0749C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0C663B8"/>
    <w:multiLevelType w:val="hybridMultilevel"/>
    <w:tmpl w:val="E1AE6438"/>
    <w:lvl w:ilvl="0" w:tplc="406606B6">
      <w:start w:val="2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EF"/>
    <w:rsid w:val="0001205C"/>
    <w:rsid w:val="00014A17"/>
    <w:rsid w:val="0001578F"/>
    <w:rsid w:val="00016021"/>
    <w:rsid w:val="000235FE"/>
    <w:rsid w:val="00024405"/>
    <w:rsid w:val="00027073"/>
    <w:rsid w:val="00034CF6"/>
    <w:rsid w:val="0004633C"/>
    <w:rsid w:val="0004687A"/>
    <w:rsid w:val="00052AC1"/>
    <w:rsid w:val="00056C97"/>
    <w:rsid w:val="00060D24"/>
    <w:rsid w:val="000617BD"/>
    <w:rsid w:val="000639B3"/>
    <w:rsid w:val="00066444"/>
    <w:rsid w:val="00070EF8"/>
    <w:rsid w:val="00071602"/>
    <w:rsid w:val="000741BD"/>
    <w:rsid w:val="00074619"/>
    <w:rsid w:val="00082761"/>
    <w:rsid w:val="000A5852"/>
    <w:rsid w:val="000B7782"/>
    <w:rsid w:val="000C2BA3"/>
    <w:rsid w:val="000F2209"/>
    <w:rsid w:val="0010124A"/>
    <w:rsid w:val="00104A24"/>
    <w:rsid w:val="00112489"/>
    <w:rsid w:val="00112FA7"/>
    <w:rsid w:val="00115340"/>
    <w:rsid w:val="00117139"/>
    <w:rsid w:val="00117720"/>
    <w:rsid w:val="0012795B"/>
    <w:rsid w:val="00127B58"/>
    <w:rsid w:val="00132927"/>
    <w:rsid w:val="0013632D"/>
    <w:rsid w:val="00137743"/>
    <w:rsid w:val="00144B85"/>
    <w:rsid w:val="00151F94"/>
    <w:rsid w:val="00153550"/>
    <w:rsid w:val="0015797F"/>
    <w:rsid w:val="00165BE9"/>
    <w:rsid w:val="00170D37"/>
    <w:rsid w:val="00176F20"/>
    <w:rsid w:val="00181BD0"/>
    <w:rsid w:val="00186391"/>
    <w:rsid w:val="00186F55"/>
    <w:rsid w:val="001A04E2"/>
    <w:rsid w:val="001B7ED7"/>
    <w:rsid w:val="001D5477"/>
    <w:rsid w:val="001F60EB"/>
    <w:rsid w:val="0020022F"/>
    <w:rsid w:val="002129AC"/>
    <w:rsid w:val="00213314"/>
    <w:rsid w:val="00214671"/>
    <w:rsid w:val="00221F55"/>
    <w:rsid w:val="0022497F"/>
    <w:rsid w:val="002307B9"/>
    <w:rsid w:val="002353DF"/>
    <w:rsid w:val="002365C8"/>
    <w:rsid w:val="0025113D"/>
    <w:rsid w:val="00255FD5"/>
    <w:rsid w:val="00272C8F"/>
    <w:rsid w:val="0028141E"/>
    <w:rsid w:val="0029128F"/>
    <w:rsid w:val="00295DEB"/>
    <w:rsid w:val="002A6214"/>
    <w:rsid w:val="002B2947"/>
    <w:rsid w:val="002B5966"/>
    <w:rsid w:val="002B61EA"/>
    <w:rsid w:val="002B6CD0"/>
    <w:rsid w:val="002C2212"/>
    <w:rsid w:val="002C4E30"/>
    <w:rsid w:val="002E6C2E"/>
    <w:rsid w:val="002F0417"/>
    <w:rsid w:val="002F7606"/>
    <w:rsid w:val="003005EF"/>
    <w:rsid w:val="00321A1E"/>
    <w:rsid w:val="00331362"/>
    <w:rsid w:val="00332B88"/>
    <w:rsid w:val="00356420"/>
    <w:rsid w:val="003568DD"/>
    <w:rsid w:val="00366BF7"/>
    <w:rsid w:val="00373841"/>
    <w:rsid w:val="00376C08"/>
    <w:rsid w:val="00380042"/>
    <w:rsid w:val="00384AE1"/>
    <w:rsid w:val="00393CFA"/>
    <w:rsid w:val="003A787B"/>
    <w:rsid w:val="003B103A"/>
    <w:rsid w:val="003B3A6E"/>
    <w:rsid w:val="003B46DC"/>
    <w:rsid w:val="003B63E8"/>
    <w:rsid w:val="003C069B"/>
    <w:rsid w:val="003C3DBB"/>
    <w:rsid w:val="003D5C98"/>
    <w:rsid w:val="003D7EDB"/>
    <w:rsid w:val="003E034E"/>
    <w:rsid w:val="003E3ACC"/>
    <w:rsid w:val="003F1D3F"/>
    <w:rsid w:val="00401E6E"/>
    <w:rsid w:val="00402A4A"/>
    <w:rsid w:val="00426A0B"/>
    <w:rsid w:val="00426AB8"/>
    <w:rsid w:val="0042706F"/>
    <w:rsid w:val="00436B61"/>
    <w:rsid w:val="00442E2F"/>
    <w:rsid w:val="00447BD8"/>
    <w:rsid w:val="00451338"/>
    <w:rsid w:val="00462431"/>
    <w:rsid w:val="00465FFC"/>
    <w:rsid w:val="0046615E"/>
    <w:rsid w:val="00466A75"/>
    <w:rsid w:val="0047279E"/>
    <w:rsid w:val="00481105"/>
    <w:rsid w:val="004856FA"/>
    <w:rsid w:val="00497B7F"/>
    <w:rsid w:val="004A1D00"/>
    <w:rsid w:val="004A24C8"/>
    <w:rsid w:val="004B1395"/>
    <w:rsid w:val="004B1CC4"/>
    <w:rsid w:val="004C1E10"/>
    <w:rsid w:val="004C5009"/>
    <w:rsid w:val="004C551D"/>
    <w:rsid w:val="004F1118"/>
    <w:rsid w:val="004F317F"/>
    <w:rsid w:val="004F4B39"/>
    <w:rsid w:val="00506AB9"/>
    <w:rsid w:val="005118A5"/>
    <w:rsid w:val="005129F3"/>
    <w:rsid w:val="00513F60"/>
    <w:rsid w:val="0051400B"/>
    <w:rsid w:val="00515370"/>
    <w:rsid w:val="00520A4F"/>
    <w:rsid w:val="00521867"/>
    <w:rsid w:val="00531BF5"/>
    <w:rsid w:val="005341E7"/>
    <w:rsid w:val="00535176"/>
    <w:rsid w:val="00542593"/>
    <w:rsid w:val="0054389F"/>
    <w:rsid w:val="00543CC4"/>
    <w:rsid w:val="00557BD9"/>
    <w:rsid w:val="00560FF0"/>
    <w:rsid w:val="00561F41"/>
    <w:rsid w:val="00567554"/>
    <w:rsid w:val="00573065"/>
    <w:rsid w:val="00586240"/>
    <w:rsid w:val="00592756"/>
    <w:rsid w:val="00592D43"/>
    <w:rsid w:val="00596F14"/>
    <w:rsid w:val="005A1DEB"/>
    <w:rsid w:val="005A5D9F"/>
    <w:rsid w:val="005D016E"/>
    <w:rsid w:val="005D12D8"/>
    <w:rsid w:val="005D3821"/>
    <w:rsid w:val="005D4CDE"/>
    <w:rsid w:val="005E53AE"/>
    <w:rsid w:val="005E68F3"/>
    <w:rsid w:val="00602471"/>
    <w:rsid w:val="00615A93"/>
    <w:rsid w:val="0062137A"/>
    <w:rsid w:val="006312BD"/>
    <w:rsid w:val="00632A0A"/>
    <w:rsid w:val="00640F84"/>
    <w:rsid w:val="0065031A"/>
    <w:rsid w:val="006604E3"/>
    <w:rsid w:val="006A20B2"/>
    <w:rsid w:val="006B3156"/>
    <w:rsid w:val="006D3907"/>
    <w:rsid w:val="006E454A"/>
    <w:rsid w:val="006E65CD"/>
    <w:rsid w:val="006F76B9"/>
    <w:rsid w:val="007012AB"/>
    <w:rsid w:val="00702376"/>
    <w:rsid w:val="00704D56"/>
    <w:rsid w:val="007176AC"/>
    <w:rsid w:val="007221EB"/>
    <w:rsid w:val="00724F21"/>
    <w:rsid w:val="00725E16"/>
    <w:rsid w:val="00733C88"/>
    <w:rsid w:val="00753E74"/>
    <w:rsid w:val="00762312"/>
    <w:rsid w:val="00775B51"/>
    <w:rsid w:val="007919A4"/>
    <w:rsid w:val="00796E57"/>
    <w:rsid w:val="007B2640"/>
    <w:rsid w:val="007B58CB"/>
    <w:rsid w:val="007B5C48"/>
    <w:rsid w:val="007B6175"/>
    <w:rsid w:val="007F6413"/>
    <w:rsid w:val="00810379"/>
    <w:rsid w:val="008155BA"/>
    <w:rsid w:val="00836BFF"/>
    <w:rsid w:val="008441FD"/>
    <w:rsid w:val="00853ACD"/>
    <w:rsid w:val="00860D8D"/>
    <w:rsid w:val="00861758"/>
    <w:rsid w:val="00871671"/>
    <w:rsid w:val="00873FE5"/>
    <w:rsid w:val="00881947"/>
    <w:rsid w:val="00882973"/>
    <w:rsid w:val="00885AA7"/>
    <w:rsid w:val="008B62A7"/>
    <w:rsid w:val="008C2DDD"/>
    <w:rsid w:val="008C3283"/>
    <w:rsid w:val="008C385A"/>
    <w:rsid w:val="008D2AC2"/>
    <w:rsid w:val="008E10FC"/>
    <w:rsid w:val="008F43DD"/>
    <w:rsid w:val="00907A05"/>
    <w:rsid w:val="00934075"/>
    <w:rsid w:val="00937552"/>
    <w:rsid w:val="009436B2"/>
    <w:rsid w:val="00945D7A"/>
    <w:rsid w:val="009509B7"/>
    <w:rsid w:val="0096074E"/>
    <w:rsid w:val="00964414"/>
    <w:rsid w:val="009719DD"/>
    <w:rsid w:val="0097544D"/>
    <w:rsid w:val="0097771E"/>
    <w:rsid w:val="009868CA"/>
    <w:rsid w:val="00993657"/>
    <w:rsid w:val="009A0D1B"/>
    <w:rsid w:val="009A7925"/>
    <w:rsid w:val="009B70C5"/>
    <w:rsid w:val="009D4824"/>
    <w:rsid w:val="009F187A"/>
    <w:rsid w:val="00A01D54"/>
    <w:rsid w:val="00A0323F"/>
    <w:rsid w:val="00A07B4C"/>
    <w:rsid w:val="00A11F52"/>
    <w:rsid w:val="00A20104"/>
    <w:rsid w:val="00A21363"/>
    <w:rsid w:val="00A352D1"/>
    <w:rsid w:val="00A53939"/>
    <w:rsid w:val="00A5477B"/>
    <w:rsid w:val="00A73F50"/>
    <w:rsid w:val="00A84455"/>
    <w:rsid w:val="00A91A3A"/>
    <w:rsid w:val="00AA0AC5"/>
    <w:rsid w:val="00AB0881"/>
    <w:rsid w:val="00AB2CF3"/>
    <w:rsid w:val="00AC32A8"/>
    <w:rsid w:val="00AE04B0"/>
    <w:rsid w:val="00AE2DE8"/>
    <w:rsid w:val="00AE5E78"/>
    <w:rsid w:val="00AF0600"/>
    <w:rsid w:val="00B00FC6"/>
    <w:rsid w:val="00B05B81"/>
    <w:rsid w:val="00B13FA1"/>
    <w:rsid w:val="00B15A1E"/>
    <w:rsid w:val="00B30F1C"/>
    <w:rsid w:val="00B31156"/>
    <w:rsid w:val="00B36D0F"/>
    <w:rsid w:val="00B37575"/>
    <w:rsid w:val="00B375D2"/>
    <w:rsid w:val="00B40CFA"/>
    <w:rsid w:val="00B42F68"/>
    <w:rsid w:val="00B5030C"/>
    <w:rsid w:val="00B60829"/>
    <w:rsid w:val="00B72155"/>
    <w:rsid w:val="00B8582A"/>
    <w:rsid w:val="00B859FD"/>
    <w:rsid w:val="00B866F6"/>
    <w:rsid w:val="00B86FA1"/>
    <w:rsid w:val="00BA22AB"/>
    <w:rsid w:val="00BA4722"/>
    <w:rsid w:val="00BB09E1"/>
    <w:rsid w:val="00BB6987"/>
    <w:rsid w:val="00BC3107"/>
    <w:rsid w:val="00BC43C1"/>
    <w:rsid w:val="00BC520C"/>
    <w:rsid w:val="00BD20E4"/>
    <w:rsid w:val="00BF002D"/>
    <w:rsid w:val="00BF28A6"/>
    <w:rsid w:val="00BF3842"/>
    <w:rsid w:val="00C03140"/>
    <w:rsid w:val="00C03CDE"/>
    <w:rsid w:val="00C04D35"/>
    <w:rsid w:val="00C07849"/>
    <w:rsid w:val="00C117AE"/>
    <w:rsid w:val="00C1206E"/>
    <w:rsid w:val="00C13BE6"/>
    <w:rsid w:val="00C20B18"/>
    <w:rsid w:val="00C41C84"/>
    <w:rsid w:val="00C44889"/>
    <w:rsid w:val="00C60F82"/>
    <w:rsid w:val="00C85596"/>
    <w:rsid w:val="00C92632"/>
    <w:rsid w:val="00CA0C13"/>
    <w:rsid w:val="00CA7C80"/>
    <w:rsid w:val="00CC27DB"/>
    <w:rsid w:val="00CC6469"/>
    <w:rsid w:val="00CC67B3"/>
    <w:rsid w:val="00CD6F5B"/>
    <w:rsid w:val="00D01FCE"/>
    <w:rsid w:val="00D05EC2"/>
    <w:rsid w:val="00D37DB5"/>
    <w:rsid w:val="00D514AB"/>
    <w:rsid w:val="00D548AB"/>
    <w:rsid w:val="00D54A22"/>
    <w:rsid w:val="00D751F3"/>
    <w:rsid w:val="00D80C11"/>
    <w:rsid w:val="00D9125C"/>
    <w:rsid w:val="00DA1C72"/>
    <w:rsid w:val="00DB3313"/>
    <w:rsid w:val="00DC195D"/>
    <w:rsid w:val="00DC5EA7"/>
    <w:rsid w:val="00DC69D6"/>
    <w:rsid w:val="00DD5AC4"/>
    <w:rsid w:val="00DE030C"/>
    <w:rsid w:val="00DE6876"/>
    <w:rsid w:val="00DE6F84"/>
    <w:rsid w:val="00DF0073"/>
    <w:rsid w:val="00DF0495"/>
    <w:rsid w:val="00E0263A"/>
    <w:rsid w:val="00E151EE"/>
    <w:rsid w:val="00E2768C"/>
    <w:rsid w:val="00E459B1"/>
    <w:rsid w:val="00E52B0E"/>
    <w:rsid w:val="00E6383F"/>
    <w:rsid w:val="00E63997"/>
    <w:rsid w:val="00E67440"/>
    <w:rsid w:val="00E72790"/>
    <w:rsid w:val="00E73434"/>
    <w:rsid w:val="00E833CE"/>
    <w:rsid w:val="00E86BA9"/>
    <w:rsid w:val="00E94203"/>
    <w:rsid w:val="00E94EEF"/>
    <w:rsid w:val="00EA34F5"/>
    <w:rsid w:val="00EB0FE2"/>
    <w:rsid w:val="00EB13F1"/>
    <w:rsid w:val="00EF1996"/>
    <w:rsid w:val="00F057BB"/>
    <w:rsid w:val="00F11DE3"/>
    <w:rsid w:val="00F275E8"/>
    <w:rsid w:val="00F32225"/>
    <w:rsid w:val="00F32A0E"/>
    <w:rsid w:val="00F32CB4"/>
    <w:rsid w:val="00F34B15"/>
    <w:rsid w:val="00F43B60"/>
    <w:rsid w:val="00F4616D"/>
    <w:rsid w:val="00F5039F"/>
    <w:rsid w:val="00F5255B"/>
    <w:rsid w:val="00F53827"/>
    <w:rsid w:val="00F5525E"/>
    <w:rsid w:val="00F6496A"/>
    <w:rsid w:val="00F64B99"/>
    <w:rsid w:val="00F70DC4"/>
    <w:rsid w:val="00F77FB4"/>
    <w:rsid w:val="00F86AC1"/>
    <w:rsid w:val="00F93388"/>
    <w:rsid w:val="00FA5087"/>
    <w:rsid w:val="00FA7ADD"/>
    <w:rsid w:val="00FB386B"/>
    <w:rsid w:val="00FB56C2"/>
    <w:rsid w:val="00FB634A"/>
    <w:rsid w:val="00FD6379"/>
    <w:rsid w:val="00FD6DFB"/>
    <w:rsid w:val="00FF129F"/>
    <w:rsid w:val="00F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3E939-66CF-42F9-B3C5-C50ED68F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C2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ss\Documents\Tencent%20Files\3494313923\FileRecv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602</TotalTime>
  <Pages>13</Pages>
  <Words>1190</Words>
  <Characters>6789</Characters>
  <Application>Microsoft Office Word</Application>
  <DocSecurity>0</DocSecurity>
  <Lines>56</Lines>
  <Paragraphs>15</Paragraphs>
  <ScaleCrop>false</ScaleCrop>
  <Company>&lt;SJTU&gt;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汪喆昊</dc:creator>
  <cp:keywords/>
  <cp:lastModifiedBy>汪 喆昊</cp:lastModifiedBy>
  <cp:revision>215</cp:revision>
  <cp:lastPrinted>1899-12-31T16:00:00Z</cp:lastPrinted>
  <dcterms:created xsi:type="dcterms:W3CDTF">2018-06-10T14:58:00Z</dcterms:created>
  <dcterms:modified xsi:type="dcterms:W3CDTF">2018-09-09T15:46:00Z</dcterms:modified>
</cp:coreProperties>
</file>