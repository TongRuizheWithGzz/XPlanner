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6E4" w:rsidRDefault="001A35A8">
      <w:pPr>
        <w:pStyle w:val="a4"/>
        <w:jc w:val="right"/>
      </w:pPr>
      <w:proofErr w:type="spellStart"/>
      <w:r>
        <w:rPr>
          <w:rFonts w:ascii="Arial" w:hAnsi="Arial" w:hint="eastAsia"/>
        </w:rPr>
        <w:t>XPlanner</w:t>
      </w:r>
      <w:proofErr w:type="spellEnd"/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1A35A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D030AB">
        <w:rPr>
          <w:rFonts w:ascii="Arial" w:hAnsi="Arial" w:hint="eastAsia"/>
          <w:sz w:val="28"/>
        </w:rPr>
        <w:t>3</w:t>
      </w:r>
      <w:bookmarkStart w:id="0" w:name="_GoBack"/>
      <w:bookmarkEnd w:id="0"/>
      <w:r>
        <w:rPr>
          <w:rFonts w:ascii="Arial" w:hAnsi="Arial"/>
          <w:sz w:val="28"/>
        </w:rPr>
        <w:t>.0&gt;</w:t>
      </w:r>
    </w:p>
    <w:p w:rsidR="003A46E4" w:rsidRDefault="003A46E4">
      <w:pPr>
        <w:pStyle w:val="InfoBlue"/>
      </w:pPr>
    </w:p>
    <w:p w:rsidR="003A46E4" w:rsidRDefault="003A46E4">
      <w:pPr>
        <w:sectPr w:rsidR="003A46E4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 w:rsidTr="00924469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 w:rsidTr="00924469"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1A35A8">
              <w:rPr>
                <w:rFonts w:hint="eastAsia"/>
              </w:rPr>
              <w:t>30</w:t>
            </w:r>
            <w:r>
              <w:rPr>
                <w:rFonts w:ascii="Times New Roman"/>
              </w:rPr>
              <w:t>/</w:t>
            </w:r>
            <w:r w:rsidR="001A35A8">
              <w:rPr>
                <w:rFonts w:hint="eastAsia"/>
              </w:rPr>
              <w:t>08</w:t>
            </w:r>
            <w:r>
              <w:rPr>
                <w:rFonts w:ascii="Times New Roman"/>
              </w:rPr>
              <w:t>/</w:t>
            </w:r>
            <w:r w:rsidR="001A35A8">
              <w:rPr>
                <w:rFonts w:hint="eastAsia"/>
              </w:rPr>
              <w:t>2018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072E9">
              <w:rPr>
                <w:rFonts w:ascii="Times New Roma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3A46E4" w:rsidRDefault="001A35A8">
            <w:pPr>
              <w:pStyle w:val="Tabletext"/>
            </w:pPr>
            <w:r>
              <w:rPr>
                <w:rFonts w:ascii="Times New Roman" w:hint="eastAsia"/>
              </w:rPr>
              <w:t>初步编写了软件架构文档</w:t>
            </w:r>
          </w:p>
        </w:tc>
        <w:tc>
          <w:tcPr>
            <w:tcW w:w="2304" w:type="dxa"/>
          </w:tcPr>
          <w:p w:rsidR="003A46E4" w:rsidRDefault="001A35A8">
            <w:pPr>
              <w:pStyle w:val="Tabletext"/>
            </w:pPr>
            <w:r>
              <w:rPr>
                <w:rFonts w:ascii="Times New Roman" w:hint="eastAsia"/>
              </w:rPr>
              <w:t>汪</w:t>
            </w:r>
            <w:proofErr w:type="gramStart"/>
            <w:r>
              <w:rPr>
                <w:rFonts w:ascii="Times New Roman" w:hint="eastAsia"/>
              </w:rPr>
              <w:t>喆</w:t>
            </w:r>
            <w:proofErr w:type="gramEnd"/>
            <w:r>
              <w:rPr>
                <w:rFonts w:ascii="Times New Roman" w:hint="eastAsia"/>
              </w:rPr>
              <w:t>昊</w:t>
            </w:r>
          </w:p>
        </w:tc>
      </w:tr>
      <w:tr w:rsidR="003A46E4" w:rsidTr="00924469">
        <w:tc>
          <w:tcPr>
            <w:tcW w:w="2304" w:type="dxa"/>
          </w:tcPr>
          <w:p w:rsidR="003A46E4" w:rsidRDefault="0052196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0</w:t>
            </w:r>
            <w:r w:rsidR="00924469">
              <w:rPr>
                <w:rFonts w:hint="eastAsia"/>
              </w:rPr>
              <w:t>6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09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2018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46E4" w:rsidRDefault="00835F82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2</w:t>
            </w:r>
            <w:r>
              <w:rPr>
                <w:rFonts w:ascii="Times New Roman"/>
              </w:rPr>
              <w:t>.0&gt;</w:t>
            </w:r>
          </w:p>
        </w:tc>
        <w:tc>
          <w:tcPr>
            <w:tcW w:w="3744" w:type="dxa"/>
          </w:tcPr>
          <w:p w:rsidR="003A46E4" w:rsidRDefault="00835F82">
            <w:pPr>
              <w:pStyle w:val="Tabletext"/>
            </w:pPr>
            <w:r>
              <w:rPr>
                <w:rFonts w:hint="eastAsia"/>
              </w:rPr>
              <w:t>补全了缺失的部分</w:t>
            </w:r>
          </w:p>
        </w:tc>
        <w:tc>
          <w:tcPr>
            <w:tcW w:w="2304" w:type="dxa"/>
          </w:tcPr>
          <w:p w:rsidR="003A46E4" w:rsidRDefault="00835F82">
            <w:pPr>
              <w:pStyle w:val="Tabletext"/>
            </w:pPr>
            <w:r>
              <w:rPr>
                <w:rFonts w:hint="eastAsia"/>
              </w:rPr>
              <w:t>李</w:t>
            </w:r>
            <w:proofErr w:type="gramStart"/>
            <w:r>
              <w:rPr>
                <w:rFonts w:hint="eastAsia"/>
              </w:rPr>
              <w:t>琥</w:t>
            </w:r>
            <w:proofErr w:type="gramEnd"/>
            <w:r>
              <w:rPr>
                <w:rFonts w:hint="eastAsia"/>
              </w:rPr>
              <w:t>、汪喆昊</w:t>
            </w:r>
          </w:p>
        </w:tc>
      </w:tr>
      <w:tr w:rsidR="00924469" w:rsidTr="00924469">
        <w:tc>
          <w:tcPr>
            <w:tcW w:w="2304" w:type="dxa"/>
          </w:tcPr>
          <w:p w:rsidR="00924469" w:rsidRDefault="00924469" w:rsidP="0092446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t>09</w:t>
            </w:r>
            <w:r>
              <w:rPr>
                <w:rFonts w:ascii="Times New Roman"/>
              </w:rPr>
              <w:t>/</w:t>
            </w:r>
            <w:r>
              <w:t>9</w:t>
            </w:r>
            <w:r>
              <w:rPr>
                <w:rFonts w:ascii="Times New Roman"/>
              </w:rPr>
              <w:t>/2018&gt;</w:t>
            </w:r>
          </w:p>
        </w:tc>
        <w:tc>
          <w:tcPr>
            <w:tcW w:w="1152" w:type="dxa"/>
          </w:tcPr>
          <w:p w:rsidR="00924469" w:rsidRDefault="00924469" w:rsidP="00924469">
            <w:pPr>
              <w:pStyle w:val="Tabletext"/>
            </w:pPr>
            <w:r>
              <w:rPr>
                <w:rFonts w:ascii="Times New Roman"/>
              </w:rPr>
              <w:t>&lt;3.0&gt;</w:t>
            </w:r>
          </w:p>
        </w:tc>
        <w:tc>
          <w:tcPr>
            <w:tcW w:w="3744" w:type="dxa"/>
          </w:tcPr>
          <w:p w:rsidR="00924469" w:rsidRDefault="00924469" w:rsidP="00924469">
            <w:pPr>
              <w:pStyle w:val="Tabletext"/>
            </w:pPr>
            <w:r>
              <w:t>审核了文档</w:t>
            </w:r>
          </w:p>
        </w:tc>
        <w:tc>
          <w:tcPr>
            <w:tcW w:w="2304" w:type="dxa"/>
          </w:tcPr>
          <w:p w:rsidR="00924469" w:rsidRDefault="00924469" w:rsidP="00924469">
            <w:pPr>
              <w:pStyle w:val="Tabletext"/>
            </w:pPr>
            <w:r>
              <w:rPr>
                <w:rFonts w:ascii="Times New Roman" w:hint="eastAsia"/>
              </w:rPr>
              <w:t>同睿哲</w:t>
            </w:r>
          </w:p>
        </w:tc>
      </w:tr>
      <w:tr w:rsidR="00924469" w:rsidTr="00924469">
        <w:tc>
          <w:tcPr>
            <w:tcW w:w="2304" w:type="dxa"/>
          </w:tcPr>
          <w:p w:rsidR="00924469" w:rsidRDefault="00924469" w:rsidP="00924469">
            <w:pPr>
              <w:pStyle w:val="Tabletext"/>
            </w:pPr>
          </w:p>
        </w:tc>
        <w:tc>
          <w:tcPr>
            <w:tcW w:w="1152" w:type="dxa"/>
          </w:tcPr>
          <w:p w:rsidR="00924469" w:rsidRDefault="00924469" w:rsidP="00924469">
            <w:pPr>
              <w:pStyle w:val="Tabletext"/>
            </w:pPr>
          </w:p>
        </w:tc>
        <w:tc>
          <w:tcPr>
            <w:tcW w:w="3744" w:type="dxa"/>
          </w:tcPr>
          <w:p w:rsidR="00924469" w:rsidRDefault="00924469" w:rsidP="00924469">
            <w:pPr>
              <w:pStyle w:val="Tabletext"/>
            </w:pPr>
          </w:p>
        </w:tc>
        <w:tc>
          <w:tcPr>
            <w:tcW w:w="2304" w:type="dxa"/>
          </w:tcPr>
          <w:p w:rsidR="00924469" w:rsidRDefault="00924469" w:rsidP="00924469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5D6850" w:rsidRDefault="003A46E4">
      <w:pPr>
        <w:pStyle w:val="TOC1"/>
        <w:tabs>
          <w:tab w:val="left" w:pos="420"/>
          <w:tab w:val="right" w:pos="9350"/>
        </w:tabs>
        <w:rPr>
          <w:noProof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5D6850">
        <w:rPr>
          <w:noProof/>
        </w:rPr>
        <w:t>1.</w:t>
      </w:r>
      <w:r w:rsidR="005D6850">
        <w:rPr>
          <w:noProof/>
        </w:rPr>
        <w:tab/>
      </w:r>
      <w:r w:rsidR="005D6850">
        <w:rPr>
          <w:rFonts w:hint="eastAsia"/>
          <w:noProof/>
        </w:rPr>
        <w:t>简介</w:t>
      </w:r>
      <w:r w:rsidR="005D6850">
        <w:rPr>
          <w:noProof/>
        </w:rPr>
        <w:tab/>
      </w:r>
      <w:r w:rsidR="005D6850">
        <w:rPr>
          <w:noProof/>
        </w:rPr>
        <w:fldChar w:fldCharType="begin"/>
      </w:r>
      <w:r w:rsidR="005D6850">
        <w:rPr>
          <w:noProof/>
        </w:rPr>
        <w:instrText xml:space="preserve"> PAGEREF _Toc524314723 \h </w:instrText>
      </w:r>
      <w:r w:rsidR="005D6850">
        <w:rPr>
          <w:noProof/>
        </w:rPr>
      </w:r>
      <w:r w:rsidR="005D6850">
        <w:rPr>
          <w:noProof/>
        </w:rPr>
        <w:fldChar w:fldCharType="separate"/>
      </w:r>
      <w:r w:rsidR="00937EC8">
        <w:rPr>
          <w:noProof/>
        </w:rPr>
        <w:t>4</w:t>
      </w:r>
      <w:r w:rsidR="005D6850">
        <w:rPr>
          <w:noProof/>
        </w:rPr>
        <w:fldChar w:fldCharType="end"/>
      </w:r>
    </w:p>
    <w:p w:rsidR="005D6850" w:rsidRDefault="005D6850">
      <w:pPr>
        <w:pStyle w:val="TOC2"/>
        <w:tabs>
          <w:tab w:val="left" w:pos="1050"/>
          <w:tab w:val="right" w:pos="9350"/>
        </w:tabs>
        <w:ind w:left="400"/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_Toc524314724 \h </w:instrText>
      </w:r>
      <w:r>
        <w:rPr>
          <w:noProof/>
        </w:rPr>
      </w:r>
      <w:r>
        <w:rPr>
          <w:noProof/>
        </w:rPr>
        <w:fldChar w:fldCharType="separate"/>
      </w:r>
      <w:r w:rsidR="00937EC8">
        <w:rPr>
          <w:noProof/>
        </w:rPr>
        <w:t>4</w:t>
      </w:r>
      <w:r>
        <w:rPr>
          <w:noProof/>
        </w:rPr>
        <w:fldChar w:fldCharType="end"/>
      </w:r>
    </w:p>
    <w:p w:rsidR="005D6850" w:rsidRDefault="005D6850">
      <w:pPr>
        <w:pStyle w:val="TOC2"/>
        <w:tabs>
          <w:tab w:val="left" w:pos="1050"/>
          <w:tab w:val="right" w:pos="9350"/>
        </w:tabs>
        <w:ind w:left="400"/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_Toc524314725 \h </w:instrText>
      </w:r>
      <w:r>
        <w:rPr>
          <w:noProof/>
        </w:rPr>
      </w:r>
      <w:r>
        <w:rPr>
          <w:noProof/>
        </w:rPr>
        <w:fldChar w:fldCharType="separate"/>
      </w:r>
      <w:r w:rsidR="00937EC8">
        <w:rPr>
          <w:noProof/>
        </w:rPr>
        <w:t>4</w:t>
      </w:r>
      <w:r>
        <w:rPr>
          <w:noProof/>
        </w:rPr>
        <w:fldChar w:fldCharType="end"/>
      </w:r>
    </w:p>
    <w:p w:rsidR="005D6850" w:rsidRDefault="005D6850">
      <w:pPr>
        <w:pStyle w:val="TOC1"/>
        <w:tabs>
          <w:tab w:val="left" w:pos="420"/>
          <w:tab w:val="right" w:pos="9350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_Toc524314726 \h </w:instrText>
      </w:r>
      <w:r>
        <w:rPr>
          <w:noProof/>
        </w:rPr>
      </w:r>
      <w:r>
        <w:rPr>
          <w:noProof/>
        </w:rPr>
        <w:fldChar w:fldCharType="separate"/>
      </w:r>
      <w:r w:rsidR="00937EC8">
        <w:rPr>
          <w:noProof/>
        </w:rPr>
        <w:t>4</w:t>
      </w:r>
      <w:r>
        <w:rPr>
          <w:noProof/>
        </w:rPr>
        <w:fldChar w:fldCharType="end"/>
      </w:r>
    </w:p>
    <w:p w:rsidR="005D6850" w:rsidRDefault="005D6850">
      <w:pPr>
        <w:pStyle w:val="TOC1"/>
        <w:tabs>
          <w:tab w:val="left" w:pos="420"/>
          <w:tab w:val="right" w:pos="9350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_Toc524314727 \h </w:instrText>
      </w:r>
      <w:r>
        <w:rPr>
          <w:noProof/>
        </w:rPr>
      </w:r>
      <w:r>
        <w:rPr>
          <w:noProof/>
        </w:rPr>
        <w:fldChar w:fldCharType="separate"/>
      </w:r>
      <w:r w:rsidR="00937EC8">
        <w:rPr>
          <w:noProof/>
        </w:rPr>
        <w:t>5</w:t>
      </w:r>
      <w:r>
        <w:rPr>
          <w:noProof/>
        </w:rPr>
        <w:fldChar w:fldCharType="end"/>
      </w:r>
    </w:p>
    <w:p w:rsidR="005D6850" w:rsidRDefault="005D6850">
      <w:pPr>
        <w:pStyle w:val="TOC2"/>
        <w:tabs>
          <w:tab w:val="left" w:pos="1050"/>
          <w:tab w:val="right" w:pos="9350"/>
        </w:tabs>
        <w:ind w:left="400"/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_Toc524314728 \h </w:instrText>
      </w:r>
      <w:r>
        <w:rPr>
          <w:noProof/>
        </w:rPr>
      </w:r>
      <w:r>
        <w:rPr>
          <w:noProof/>
        </w:rPr>
        <w:fldChar w:fldCharType="separate"/>
      </w:r>
      <w:r w:rsidR="00937EC8">
        <w:rPr>
          <w:noProof/>
        </w:rPr>
        <w:t>5</w:t>
      </w:r>
      <w:r>
        <w:rPr>
          <w:noProof/>
        </w:rPr>
        <w:fldChar w:fldCharType="end"/>
      </w:r>
    </w:p>
    <w:p w:rsidR="005D6850" w:rsidRDefault="005D6850">
      <w:pPr>
        <w:pStyle w:val="TOC2"/>
        <w:tabs>
          <w:tab w:val="left" w:pos="1050"/>
          <w:tab w:val="right" w:pos="9350"/>
        </w:tabs>
        <w:ind w:left="400"/>
        <w:rPr>
          <w:noProof/>
        </w:rPr>
      </w:pPr>
      <w:r>
        <w:rPr>
          <w:noProof/>
        </w:rPr>
        <w:t>3.2</w:t>
      </w:r>
      <w:r>
        <w:rPr>
          <w:noProof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_Toc524314729 \h </w:instrText>
      </w:r>
      <w:r>
        <w:rPr>
          <w:noProof/>
        </w:rPr>
      </w:r>
      <w:r>
        <w:rPr>
          <w:noProof/>
        </w:rPr>
        <w:fldChar w:fldCharType="separate"/>
      </w:r>
      <w:r w:rsidR="00937EC8">
        <w:rPr>
          <w:noProof/>
        </w:rPr>
        <w:t>6</w:t>
      </w:r>
      <w:r>
        <w:rPr>
          <w:noProof/>
        </w:rPr>
        <w:fldChar w:fldCharType="end"/>
      </w:r>
    </w:p>
    <w:p w:rsidR="005D6850" w:rsidRDefault="005D6850">
      <w:pPr>
        <w:pStyle w:val="TOC1"/>
        <w:tabs>
          <w:tab w:val="left" w:pos="420"/>
          <w:tab w:val="right" w:pos="9350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_Toc524314730 \h </w:instrText>
      </w:r>
      <w:r>
        <w:rPr>
          <w:noProof/>
        </w:rPr>
      </w:r>
      <w:r>
        <w:rPr>
          <w:noProof/>
        </w:rPr>
        <w:fldChar w:fldCharType="separate"/>
      </w:r>
      <w:r w:rsidR="00937EC8">
        <w:rPr>
          <w:noProof/>
        </w:rPr>
        <w:t>6</w:t>
      </w:r>
      <w:r>
        <w:rPr>
          <w:noProof/>
        </w:rPr>
        <w:fldChar w:fldCharType="end"/>
      </w:r>
    </w:p>
    <w:p w:rsidR="005D6850" w:rsidRDefault="005D6850">
      <w:pPr>
        <w:pStyle w:val="TOC1"/>
        <w:tabs>
          <w:tab w:val="left" w:pos="420"/>
          <w:tab w:val="right" w:pos="9350"/>
        </w:tabs>
        <w:rPr>
          <w:noProof/>
        </w:rPr>
      </w:pPr>
      <w:r>
        <w:rPr>
          <w:noProof/>
        </w:rPr>
        <w:t>5.</w:t>
      </w:r>
      <w:r>
        <w:rPr>
          <w:noProof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_Toc524314731 \h </w:instrText>
      </w:r>
      <w:r>
        <w:rPr>
          <w:noProof/>
        </w:rPr>
      </w:r>
      <w:r>
        <w:rPr>
          <w:noProof/>
        </w:rPr>
        <w:fldChar w:fldCharType="separate"/>
      </w:r>
      <w:r w:rsidR="00937EC8">
        <w:rPr>
          <w:noProof/>
        </w:rPr>
        <w:t>7</w:t>
      </w:r>
      <w:r>
        <w:rPr>
          <w:noProof/>
        </w:rPr>
        <w:fldChar w:fldCharType="end"/>
      </w:r>
    </w:p>
    <w:p w:rsidR="005D6850" w:rsidRDefault="005D6850">
      <w:pPr>
        <w:pStyle w:val="TOC1"/>
        <w:tabs>
          <w:tab w:val="left" w:pos="420"/>
          <w:tab w:val="right" w:pos="9350"/>
        </w:tabs>
        <w:rPr>
          <w:noProof/>
        </w:rPr>
      </w:pPr>
      <w:r>
        <w:rPr>
          <w:noProof/>
        </w:rPr>
        <w:t>6.</w:t>
      </w:r>
      <w:r>
        <w:rPr>
          <w:noProof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_Toc524314732 \h </w:instrText>
      </w:r>
      <w:r>
        <w:rPr>
          <w:noProof/>
        </w:rPr>
      </w:r>
      <w:r>
        <w:rPr>
          <w:noProof/>
        </w:rPr>
        <w:fldChar w:fldCharType="separate"/>
      </w:r>
      <w:r w:rsidR="00937EC8">
        <w:rPr>
          <w:noProof/>
        </w:rPr>
        <w:t>7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1A35A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1" w:name="_Toc356851225"/>
      <w:bookmarkStart w:id="2" w:name="_Toc524314723"/>
      <w:r>
        <w:rPr>
          <w:rFonts w:hint="eastAsia"/>
        </w:rPr>
        <w:t>简介</w:t>
      </w:r>
      <w:bookmarkEnd w:id="1"/>
      <w:bookmarkEnd w:id="2"/>
    </w:p>
    <w:p w:rsidR="003A46E4" w:rsidRDefault="003A46E4">
      <w:pPr>
        <w:pStyle w:val="2"/>
      </w:pPr>
      <w:bookmarkStart w:id="3" w:name="_Toc356851226"/>
      <w:bookmarkStart w:id="4" w:name="_Toc524314724"/>
      <w:r>
        <w:rPr>
          <w:rFonts w:hint="eastAsia"/>
        </w:rPr>
        <w:t>目的</w:t>
      </w:r>
      <w:bookmarkEnd w:id="3"/>
      <w:bookmarkEnd w:id="4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的重要决策。</w:t>
      </w:r>
      <w:r w:rsidR="008072E9">
        <w:rPr>
          <w:rFonts w:hint="eastAsia"/>
        </w:rPr>
        <w:t>本文档用于说明</w:t>
      </w:r>
      <w:proofErr w:type="spellStart"/>
      <w:r w:rsidR="008072E9">
        <w:rPr>
          <w:rFonts w:hint="eastAsia"/>
        </w:rPr>
        <w:t>XPlanner</w:t>
      </w:r>
      <w:proofErr w:type="spellEnd"/>
      <w:r w:rsidR="008072E9">
        <w:rPr>
          <w:rFonts w:hint="eastAsia"/>
        </w:rPr>
        <w:t>项目的软件</w:t>
      </w:r>
      <w:r w:rsidR="0025575A">
        <w:rPr>
          <w:rFonts w:hint="eastAsia"/>
        </w:rPr>
        <w:t>架构，</w:t>
      </w:r>
      <w:r w:rsidR="002D7BB3">
        <w:rPr>
          <w:rFonts w:hint="eastAsia"/>
        </w:rPr>
        <w:t>帮助开发人员在维护代码时快速了解项目架构</w:t>
      </w:r>
      <w:r w:rsidR="007C23F9">
        <w:rPr>
          <w:rFonts w:hint="eastAsia"/>
        </w:rPr>
        <w:t>，并且帮助审核人员了解项目大致情况</w:t>
      </w:r>
      <w:r w:rsidR="002D7BB3">
        <w:rPr>
          <w:rFonts w:hint="eastAsia"/>
        </w:rPr>
        <w:t>。</w:t>
      </w:r>
      <w:r w:rsidR="007C23F9">
        <w:rPr>
          <w:rFonts w:hint="eastAsia"/>
        </w:rPr>
        <w:t>文档的参考资料见1.</w:t>
      </w:r>
      <w:r w:rsidR="007C23F9">
        <w:t>2</w:t>
      </w:r>
      <w:r w:rsidR="007C23F9">
        <w:rPr>
          <w:rFonts w:hint="eastAsia"/>
        </w:rPr>
        <w:t>节，用例视图见2节，逻辑视图见3节，进程视图见4节，部署视图见5节，实现视图见6节，数据视图见7节，核心算法见8节。</w:t>
      </w:r>
    </w:p>
    <w:p w:rsidR="003A46E4" w:rsidRDefault="003A46E4" w:rsidP="00A5643A">
      <w:pPr>
        <w:pStyle w:val="2"/>
      </w:pPr>
      <w:bookmarkStart w:id="5" w:name="_Toc356851227"/>
      <w:bookmarkStart w:id="6" w:name="_Toc524314725"/>
      <w:r>
        <w:rPr>
          <w:rFonts w:hint="eastAsia"/>
        </w:rPr>
        <w:t>参考资料</w:t>
      </w:r>
      <w:bookmarkEnd w:id="5"/>
      <w:bookmarkEnd w:id="6"/>
    </w:p>
    <w:p w:rsidR="00B20F09" w:rsidRPr="00A5643A" w:rsidRDefault="00A5643A" w:rsidP="00B20F09">
      <w:pPr>
        <w:ind w:left="720"/>
      </w:pPr>
      <w:r>
        <w:rPr>
          <w:rFonts w:hint="eastAsia"/>
        </w:rPr>
        <w:t>无</w:t>
      </w:r>
      <w:r w:rsidR="00691B12">
        <w:rPr>
          <w:rFonts w:hint="eastAsia"/>
        </w:rPr>
        <w:t>外部引用资料</w:t>
      </w:r>
      <w:r>
        <w:rPr>
          <w:rFonts w:hint="eastAsia"/>
        </w:rPr>
        <w:t>。</w:t>
      </w:r>
    </w:p>
    <w:p w:rsidR="003A46E4" w:rsidRDefault="003A46E4">
      <w:pPr>
        <w:pStyle w:val="1"/>
        <w:ind w:left="360" w:hanging="360"/>
      </w:pPr>
      <w:bookmarkStart w:id="7" w:name="_Toc356851228"/>
      <w:bookmarkStart w:id="8" w:name="_Toc524314726"/>
      <w:r>
        <w:rPr>
          <w:rFonts w:hint="eastAsia"/>
        </w:rPr>
        <w:t>用例视图</w:t>
      </w:r>
      <w:bookmarkEnd w:id="7"/>
      <w:bookmarkEnd w:id="8"/>
    </w:p>
    <w:p w:rsidR="00070A25" w:rsidRPr="00070A25" w:rsidRDefault="00ED5DAF" w:rsidP="00070A25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noProof/>
          <w:snapToGrid/>
        </w:rPr>
        <w:drawing>
          <wp:anchor distT="0" distB="0" distL="114300" distR="114300" simplePos="0" relativeHeight="251658240" behindDoc="0" locked="0" layoutInCell="1" allowOverlap="1" wp14:anchorId="6242EE5A">
            <wp:simplePos x="0" y="0"/>
            <wp:positionH relativeFrom="margin">
              <wp:align>center</wp:align>
            </wp:positionH>
            <wp:positionV relativeFrom="paragraph">
              <wp:posOffset>-17780</wp:posOffset>
            </wp:positionV>
            <wp:extent cx="4068445" cy="5699125"/>
            <wp:effectExtent l="0" t="0" r="825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445" cy="569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0A25" w:rsidRDefault="00070A25" w:rsidP="00070A25">
      <w:pPr>
        <w:ind w:left="720"/>
      </w:pPr>
    </w:p>
    <w:p w:rsidR="00070A25" w:rsidRDefault="00070A25" w:rsidP="00070A25">
      <w:pPr>
        <w:ind w:left="720"/>
      </w:pPr>
    </w:p>
    <w:p w:rsidR="00070A25" w:rsidRDefault="00070A25" w:rsidP="00070A25">
      <w:pPr>
        <w:ind w:left="720"/>
      </w:pPr>
    </w:p>
    <w:p w:rsidR="00070A25" w:rsidRDefault="00070A25" w:rsidP="00070A25">
      <w:pPr>
        <w:ind w:left="720"/>
      </w:pPr>
    </w:p>
    <w:p w:rsidR="00070A25" w:rsidRDefault="00070A25" w:rsidP="00070A25">
      <w:pPr>
        <w:ind w:left="720"/>
      </w:pPr>
    </w:p>
    <w:p w:rsidR="00070A25" w:rsidRDefault="00070A25" w:rsidP="00070A25">
      <w:pPr>
        <w:ind w:left="720"/>
      </w:pPr>
    </w:p>
    <w:p w:rsidR="00070A25" w:rsidRDefault="00070A25" w:rsidP="00070A25">
      <w:pPr>
        <w:ind w:left="720"/>
      </w:pPr>
    </w:p>
    <w:p w:rsidR="00070A25" w:rsidRDefault="00070A25" w:rsidP="00070A25">
      <w:pPr>
        <w:ind w:left="720"/>
      </w:pPr>
    </w:p>
    <w:p w:rsidR="00070A25" w:rsidRDefault="00070A25" w:rsidP="00070A25">
      <w:pPr>
        <w:ind w:left="720"/>
      </w:pPr>
    </w:p>
    <w:p w:rsidR="00070A25" w:rsidRDefault="00070A25" w:rsidP="00070A25">
      <w:pPr>
        <w:ind w:left="720"/>
      </w:pPr>
    </w:p>
    <w:p w:rsidR="00070A25" w:rsidRDefault="00070A25" w:rsidP="00070A25">
      <w:pPr>
        <w:ind w:left="720"/>
      </w:pPr>
    </w:p>
    <w:p w:rsidR="00070A25" w:rsidRDefault="00070A25" w:rsidP="00070A25">
      <w:pPr>
        <w:ind w:left="720"/>
      </w:pPr>
    </w:p>
    <w:p w:rsidR="00070A25" w:rsidRDefault="00070A25" w:rsidP="00070A25">
      <w:pPr>
        <w:ind w:left="720"/>
      </w:pPr>
    </w:p>
    <w:p w:rsidR="00070A25" w:rsidRDefault="00070A25" w:rsidP="00070A25">
      <w:pPr>
        <w:ind w:left="720"/>
      </w:pPr>
    </w:p>
    <w:p w:rsidR="00070A25" w:rsidRDefault="00070A25" w:rsidP="00070A25">
      <w:pPr>
        <w:ind w:left="720"/>
      </w:pPr>
    </w:p>
    <w:p w:rsidR="00070A25" w:rsidRDefault="00070A25" w:rsidP="00070A25">
      <w:pPr>
        <w:ind w:left="720"/>
      </w:pPr>
    </w:p>
    <w:p w:rsidR="00070A25" w:rsidRDefault="00070A25" w:rsidP="00070A25">
      <w:pPr>
        <w:ind w:left="720"/>
      </w:pPr>
    </w:p>
    <w:p w:rsidR="00070A25" w:rsidRDefault="00070A25" w:rsidP="00070A25">
      <w:pPr>
        <w:ind w:left="720"/>
      </w:pPr>
    </w:p>
    <w:p w:rsidR="00070A25" w:rsidRDefault="00070A25" w:rsidP="00070A25">
      <w:pPr>
        <w:ind w:left="720"/>
      </w:pPr>
    </w:p>
    <w:p w:rsidR="00070A25" w:rsidRDefault="00070A25" w:rsidP="00070A25">
      <w:pPr>
        <w:ind w:left="720"/>
      </w:pPr>
    </w:p>
    <w:p w:rsidR="00070A25" w:rsidRDefault="00070A25" w:rsidP="00070A25">
      <w:pPr>
        <w:ind w:left="720"/>
      </w:pPr>
    </w:p>
    <w:p w:rsidR="00070A25" w:rsidRDefault="00070A25" w:rsidP="00070A25">
      <w:pPr>
        <w:ind w:left="720"/>
      </w:pPr>
    </w:p>
    <w:p w:rsidR="00DA3830" w:rsidRDefault="00DA3830" w:rsidP="00070A25">
      <w:pPr>
        <w:ind w:left="720"/>
      </w:pPr>
    </w:p>
    <w:p w:rsidR="00DA3830" w:rsidRDefault="00DA3830" w:rsidP="00070A25">
      <w:pPr>
        <w:ind w:left="720"/>
      </w:pPr>
    </w:p>
    <w:p w:rsidR="00DA3830" w:rsidRDefault="00DA3830" w:rsidP="00070A25">
      <w:pPr>
        <w:ind w:left="720"/>
      </w:pPr>
    </w:p>
    <w:p w:rsidR="00DA3830" w:rsidRDefault="00DA3830" w:rsidP="00070A25">
      <w:pPr>
        <w:ind w:left="720"/>
      </w:pPr>
    </w:p>
    <w:p w:rsidR="00DA3830" w:rsidRDefault="00DA3830" w:rsidP="00070A25">
      <w:pPr>
        <w:ind w:left="720"/>
      </w:pPr>
    </w:p>
    <w:p w:rsidR="00317C5D" w:rsidRDefault="00317C5D" w:rsidP="00070A25">
      <w:pPr>
        <w:ind w:left="720"/>
      </w:pPr>
    </w:p>
    <w:p w:rsidR="00317C5D" w:rsidRDefault="00317C5D" w:rsidP="00070A25">
      <w:pPr>
        <w:ind w:left="720"/>
      </w:pPr>
    </w:p>
    <w:p w:rsidR="00317C5D" w:rsidRDefault="00317C5D" w:rsidP="00070A25">
      <w:pPr>
        <w:ind w:left="720"/>
      </w:pPr>
    </w:p>
    <w:p w:rsidR="00317C5D" w:rsidRDefault="00317C5D" w:rsidP="00070A25">
      <w:pPr>
        <w:ind w:left="720"/>
      </w:pPr>
    </w:p>
    <w:p w:rsidR="00065EB8" w:rsidRDefault="00065EB8" w:rsidP="00150599"/>
    <w:p w:rsidR="003A46E4" w:rsidRDefault="003A46E4"/>
    <w:p w:rsidR="00402285" w:rsidRPr="00402285" w:rsidRDefault="003A46E4" w:rsidP="00402285">
      <w:pPr>
        <w:pStyle w:val="1"/>
        <w:ind w:left="360" w:hanging="360"/>
      </w:pPr>
      <w:bookmarkStart w:id="9" w:name="_Toc356851229"/>
      <w:bookmarkStart w:id="10" w:name="_Toc524314727"/>
      <w:r>
        <w:rPr>
          <w:rFonts w:hint="eastAsia"/>
        </w:rPr>
        <w:lastRenderedPageBreak/>
        <w:t>逻辑视图</w:t>
      </w:r>
      <w:bookmarkEnd w:id="9"/>
      <w:bookmarkEnd w:id="10"/>
    </w:p>
    <w:p w:rsidR="003A46E4" w:rsidRDefault="003A46E4">
      <w:pPr>
        <w:pStyle w:val="2"/>
      </w:pPr>
      <w:bookmarkStart w:id="11" w:name="_Toc356851230"/>
      <w:bookmarkStart w:id="12" w:name="_Toc524314728"/>
      <w:r>
        <w:rPr>
          <w:rFonts w:hint="eastAsia"/>
        </w:rPr>
        <w:t>概述</w:t>
      </w:r>
      <w:bookmarkEnd w:id="11"/>
      <w:bookmarkEnd w:id="12"/>
    </w:p>
    <w:p w:rsidR="00373578" w:rsidRDefault="00DB0C1A" w:rsidP="00DB0C1A">
      <w:pPr>
        <w:ind w:left="720"/>
      </w:pPr>
      <w:r>
        <w:rPr>
          <w:rFonts w:hint="eastAsia"/>
        </w:rPr>
        <w:t>项目分为前端和后端两大</w:t>
      </w:r>
      <w:r w:rsidR="001702BB">
        <w:rPr>
          <w:rFonts w:hint="eastAsia"/>
        </w:rPr>
        <w:t>子系统</w:t>
      </w:r>
      <w:r>
        <w:rPr>
          <w:rFonts w:hint="eastAsia"/>
        </w:rPr>
        <w:t>。前端</w:t>
      </w:r>
      <w:r w:rsidR="002B7570">
        <w:rPr>
          <w:rFonts w:hint="eastAsia"/>
        </w:rPr>
        <w:t>有co</w:t>
      </w:r>
      <w:r w:rsidR="002B7570">
        <w:t>mmon</w:t>
      </w:r>
      <w:r w:rsidR="002B7570">
        <w:rPr>
          <w:rFonts w:hint="eastAsia"/>
        </w:rPr>
        <w:t>，ex</w:t>
      </w:r>
      <w:r w:rsidR="002B7570">
        <w:t>tensions</w:t>
      </w:r>
      <w:r w:rsidR="002B7570">
        <w:rPr>
          <w:rFonts w:hint="eastAsia"/>
        </w:rPr>
        <w:t>，inter</w:t>
      </w:r>
      <w:r w:rsidR="002B7570">
        <w:t>face</w:t>
      </w:r>
      <w:r w:rsidR="002B7570">
        <w:rPr>
          <w:rFonts w:hint="eastAsia"/>
        </w:rPr>
        <w:t>，pages这4个</w:t>
      </w:r>
      <w:r>
        <w:rPr>
          <w:rFonts w:hint="eastAsia"/>
        </w:rPr>
        <w:t>包，</w:t>
      </w:r>
      <w:r w:rsidR="003116D6">
        <w:rPr>
          <w:rFonts w:hint="eastAsia"/>
        </w:rPr>
        <w:t>Java</w:t>
      </w:r>
      <w:r w:rsidR="00373578">
        <w:rPr>
          <w:rFonts w:hint="eastAsia"/>
        </w:rPr>
        <w:t>后端</w:t>
      </w:r>
      <w:r w:rsidR="0055143C">
        <w:rPr>
          <w:rFonts w:hint="eastAsia"/>
        </w:rPr>
        <w:t>有</w:t>
      </w:r>
      <w:r w:rsidR="0055143C">
        <w:t>DAO</w:t>
      </w:r>
      <w:r w:rsidR="003116D6">
        <w:rPr>
          <w:rFonts w:hint="eastAsia"/>
        </w:rPr>
        <w:t>，</w:t>
      </w:r>
      <w:r w:rsidR="0055143C">
        <w:rPr>
          <w:rFonts w:hint="eastAsia"/>
        </w:rPr>
        <w:t>Con</w:t>
      </w:r>
      <w:r w:rsidR="0055143C">
        <w:t>fig</w:t>
      </w:r>
      <w:r w:rsidR="003116D6">
        <w:rPr>
          <w:rFonts w:hint="eastAsia"/>
        </w:rPr>
        <w:t>，</w:t>
      </w:r>
      <w:r w:rsidR="0055143C">
        <w:rPr>
          <w:rFonts w:hint="eastAsia"/>
        </w:rPr>
        <w:t>C</w:t>
      </w:r>
      <w:r w:rsidR="0055143C">
        <w:t>onverter</w:t>
      </w:r>
      <w:r w:rsidR="003116D6">
        <w:rPr>
          <w:rFonts w:hint="eastAsia"/>
        </w:rPr>
        <w:t>，</w:t>
      </w:r>
      <w:r w:rsidR="0055143C">
        <w:t>Model</w:t>
      </w:r>
      <w:r w:rsidR="003116D6">
        <w:rPr>
          <w:rFonts w:hint="eastAsia"/>
        </w:rPr>
        <w:t>，</w:t>
      </w:r>
      <w:r w:rsidR="0055143C">
        <w:t>Service</w:t>
      </w:r>
      <w:r w:rsidR="003116D6">
        <w:rPr>
          <w:rFonts w:hint="eastAsia"/>
        </w:rPr>
        <w:t>，</w:t>
      </w:r>
      <w:r w:rsidR="0055143C">
        <w:t>Security</w:t>
      </w:r>
      <w:r w:rsidR="003116D6">
        <w:rPr>
          <w:rFonts w:hint="eastAsia"/>
        </w:rPr>
        <w:t>，</w:t>
      </w:r>
      <w:r w:rsidR="0055143C">
        <w:t>Web</w:t>
      </w:r>
      <w:r w:rsidR="0055143C">
        <w:rPr>
          <w:rFonts w:hint="eastAsia"/>
        </w:rPr>
        <w:t>，此外还有</w:t>
      </w:r>
      <w:r w:rsidR="003116D6">
        <w:rPr>
          <w:rFonts w:hint="eastAsia"/>
        </w:rPr>
        <w:t>python后端的</w:t>
      </w:r>
      <w:proofErr w:type="spellStart"/>
      <w:r w:rsidR="003116D6">
        <w:rPr>
          <w:rFonts w:hint="eastAsia"/>
        </w:rPr>
        <w:t>QRCode</w:t>
      </w:r>
      <w:proofErr w:type="spellEnd"/>
      <w:r w:rsidR="00AE06AA">
        <w:rPr>
          <w:rFonts w:hint="eastAsia"/>
        </w:rPr>
        <w:t>包</w:t>
      </w:r>
      <w:r w:rsidR="00373578">
        <w:rPr>
          <w:rFonts w:hint="eastAsia"/>
        </w:rPr>
        <w:t>。</w:t>
      </w:r>
    </w:p>
    <w:p w:rsidR="005A6694" w:rsidRDefault="00945416" w:rsidP="00D23070">
      <w:pPr>
        <w:ind w:left="720"/>
      </w:pPr>
      <w:r>
        <w:rPr>
          <w:rFonts w:hint="eastAsia"/>
        </w:rPr>
        <w:t>前端的所有包</w:t>
      </w:r>
      <w:r w:rsidR="00DB0C1A">
        <w:rPr>
          <w:rFonts w:hint="eastAsia"/>
        </w:rPr>
        <w:t>包含运行</w:t>
      </w:r>
      <w:proofErr w:type="gramStart"/>
      <w:r w:rsidR="00DB0C1A">
        <w:rPr>
          <w:rFonts w:hint="eastAsia"/>
        </w:rPr>
        <w:t>在微信客户端</w:t>
      </w:r>
      <w:proofErr w:type="gramEnd"/>
      <w:r w:rsidR="00DB0C1A">
        <w:rPr>
          <w:rFonts w:hint="eastAsia"/>
        </w:rPr>
        <w:t>中的文件</w:t>
      </w:r>
      <w:r w:rsidR="00373578">
        <w:rPr>
          <w:rFonts w:hint="eastAsia"/>
        </w:rPr>
        <w:t>，主要逻辑由</w:t>
      </w:r>
      <w:proofErr w:type="spellStart"/>
      <w:r w:rsidR="00373578">
        <w:rPr>
          <w:rFonts w:hint="eastAsia"/>
        </w:rPr>
        <w:t>j</w:t>
      </w:r>
      <w:r w:rsidR="00373578">
        <w:t>avascript</w:t>
      </w:r>
      <w:proofErr w:type="spellEnd"/>
      <w:r w:rsidR="00373578">
        <w:rPr>
          <w:rFonts w:hint="eastAsia"/>
        </w:rPr>
        <w:t>文件负责，界面由</w:t>
      </w:r>
      <w:proofErr w:type="spellStart"/>
      <w:r w:rsidR="00373578">
        <w:rPr>
          <w:rFonts w:hint="eastAsia"/>
        </w:rPr>
        <w:t>wx</w:t>
      </w:r>
      <w:r w:rsidR="00373578">
        <w:t>ml</w:t>
      </w:r>
      <w:proofErr w:type="spellEnd"/>
      <w:r w:rsidR="0038799D">
        <w:rPr>
          <w:rFonts w:hint="eastAsia"/>
        </w:rPr>
        <w:t>、</w:t>
      </w:r>
      <w:proofErr w:type="spellStart"/>
      <w:r w:rsidR="0038799D">
        <w:rPr>
          <w:rFonts w:hint="eastAsia"/>
        </w:rPr>
        <w:t>wxss</w:t>
      </w:r>
      <w:proofErr w:type="spellEnd"/>
      <w:r w:rsidR="00373578">
        <w:rPr>
          <w:rFonts w:hint="eastAsia"/>
        </w:rPr>
        <w:t>文件负责。</w:t>
      </w:r>
      <w:proofErr w:type="gramStart"/>
      <w:r w:rsidR="00373578">
        <w:rPr>
          <w:rFonts w:hint="eastAsia"/>
        </w:rPr>
        <w:t>微信小</w:t>
      </w:r>
      <w:proofErr w:type="gramEnd"/>
      <w:r w:rsidR="00373578">
        <w:rPr>
          <w:rFonts w:hint="eastAsia"/>
        </w:rPr>
        <w:t>程序框架的语法本身已经包含了类的思想和清晰的结构，没有太大必要定</w:t>
      </w:r>
    </w:p>
    <w:p w:rsidR="005A6694" w:rsidRDefault="00373578" w:rsidP="005A6694">
      <w:pPr>
        <w:ind w:left="720"/>
      </w:pPr>
      <w:r>
        <w:rPr>
          <w:rFonts w:hint="eastAsia"/>
        </w:rPr>
        <w:t>义类，所以</w:t>
      </w:r>
      <w:r w:rsidR="00F909B9">
        <w:rPr>
          <w:rFonts w:hint="eastAsia"/>
        </w:rPr>
        <w:t>前端</w:t>
      </w:r>
      <w:r>
        <w:rPr>
          <w:rFonts w:hint="eastAsia"/>
        </w:rPr>
        <w:t>包中没有显示地使用类的语法</w:t>
      </w:r>
      <w:r w:rsidR="0038799D">
        <w:rPr>
          <w:rFonts w:hint="eastAsia"/>
        </w:rPr>
        <w:t>，但是在逻辑上</w:t>
      </w:r>
      <w:r w:rsidR="001702BB">
        <w:rPr>
          <w:rFonts w:hint="eastAsia"/>
        </w:rPr>
        <w:t>仍有类的存在</w:t>
      </w:r>
      <w:r w:rsidR="00DB0C1A">
        <w:rPr>
          <w:rFonts w:hint="eastAsia"/>
        </w:rPr>
        <w:t>。</w:t>
      </w:r>
    </w:p>
    <w:p w:rsidR="00D23070" w:rsidRDefault="00D23070" w:rsidP="00DB0C1A">
      <w:pPr>
        <w:ind w:left="720"/>
      </w:pPr>
      <w:r>
        <w:rPr>
          <w:noProof/>
          <w:snapToGrid/>
        </w:rPr>
        <w:drawing>
          <wp:anchor distT="0" distB="0" distL="114300" distR="114300" simplePos="0" relativeHeight="251659264" behindDoc="0" locked="0" layoutInCell="1" allowOverlap="1" wp14:anchorId="61669EA3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359018" cy="1874682"/>
            <wp:effectExtent l="0" t="0" r="381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3070" w:rsidRDefault="00D23070" w:rsidP="00DB0C1A">
      <w:pPr>
        <w:ind w:left="720"/>
      </w:pPr>
    </w:p>
    <w:p w:rsidR="00D23070" w:rsidRDefault="00D23070" w:rsidP="00DB0C1A">
      <w:pPr>
        <w:ind w:left="720"/>
      </w:pPr>
    </w:p>
    <w:p w:rsidR="00D23070" w:rsidRDefault="00D23070" w:rsidP="00DB0C1A">
      <w:pPr>
        <w:ind w:left="720"/>
      </w:pPr>
    </w:p>
    <w:p w:rsidR="00D23070" w:rsidRDefault="00D23070" w:rsidP="00DB0C1A">
      <w:pPr>
        <w:ind w:left="720"/>
      </w:pPr>
    </w:p>
    <w:p w:rsidR="00D23070" w:rsidRDefault="00D23070" w:rsidP="00DB0C1A">
      <w:pPr>
        <w:ind w:left="720"/>
      </w:pPr>
    </w:p>
    <w:p w:rsidR="00D23070" w:rsidRDefault="00D23070" w:rsidP="00DB0C1A">
      <w:pPr>
        <w:ind w:left="720"/>
      </w:pPr>
    </w:p>
    <w:p w:rsidR="00D23070" w:rsidRDefault="00D23070" w:rsidP="00DB0C1A">
      <w:pPr>
        <w:ind w:left="720"/>
      </w:pPr>
    </w:p>
    <w:p w:rsidR="00D23070" w:rsidRDefault="00D23070" w:rsidP="00DB0C1A">
      <w:pPr>
        <w:ind w:left="720"/>
      </w:pPr>
    </w:p>
    <w:p w:rsidR="00D23070" w:rsidRDefault="00D23070" w:rsidP="00DB0C1A">
      <w:pPr>
        <w:ind w:left="720"/>
      </w:pPr>
    </w:p>
    <w:p w:rsidR="00D23070" w:rsidRDefault="00D23070" w:rsidP="00DB0C1A">
      <w:pPr>
        <w:ind w:left="720"/>
      </w:pPr>
    </w:p>
    <w:p w:rsidR="00D23070" w:rsidRDefault="00D23070" w:rsidP="00DB0C1A">
      <w:pPr>
        <w:ind w:left="720"/>
      </w:pPr>
    </w:p>
    <w:p w:rsidR="00DB0C1A" w:rsidRDefault="001702BB" w:rsidP="00DB0C1A">
      <w:pPr>
        <w:ind w:left="720"/>
      </w:pPr>
      <w:r>
        <w:rPr>
          <w:rFonts w:hint="eastAsia"/>
        </w:rPr>
        <w:t>common</w:t>
      </w:r>
      <w:r w:rsidR="00CA262F">
        <w:rPr>
          <w:rFonts w:hint="eastAsia"/>
        </w:rPr>
        <w:t>包</w:t>
      </w:r>
      <w:r>
        <w:rPr>
          <w:rFonts w:hint="eastAsia"/>
        </w:rPr>
        <w:t>包含了extension、schedule、spider、time4个类</w:t>
      </w:r>
      <w:r w:rsidR="00A9502A">
        <w:rPr>
          <w:rFonts w:hint="eastAsia"/>
        </w:rPr>
        <w:t>。分别封装了处理扩展、日程、爬虫获取事务、时间的函数。</w:t>
      </w:r>
    </w:p>
    <w:p w:rsidR="00A9502A" w:rsidRDefault="00A9502A" w:rsidP="00DB0C1A">
      <w:pPr>
        <w:ind w:left="720"/>
      </w:pPr>
      <w:r>
        <w:rPr>
          <w:rFonts w:hint="eastAsia"/>
        </w:rPr>
        <w:t>e</w:t>
      </w:r>
      <w:r>
        <w:t>xtension</w:t>
      </w:r>
      <w:r>
        <w:rPr>
          <w:rFonts w:hint="eastAsia"/>
        </w:rPr>
        <w:t>包包含项目中实现的3个扩展</w:t>
      </w:r>
      <w:r w:rsidR="008D05C3">
        <w:rPr>
          <w:rFonts w:hint="eastAsia"/>
        </w:rPr>
        <w:t>，分别为reader、keeper、spider，负责实现各个扩展自身的界面和功能。</w:t>
      </w:r>
    </w:p>
    <w:p w:rsidR="008D05C3" w:rsidRDefault="008D05C3" w:rsidP="00DB0C1A">
      <w:pPr>
        <w:ind w:left="720"/>
      </w:pPr>
      <w:r>
        <w:rPr>
          <w:rFonts w:hint="eastAsia"/>
        </w:rPr>
        <w:t>interface</w:t>
      </w:r>
      <w:proofErr w:type="gramStart"/>
      <w:r>
        <w:rPr>
          <w:rFonts w:hint="eastAsia"/>
        </w:rPr>
        <w:t>包</w:t>
      </w:r>
      <w:proofErr w:type="gramEnd"/>
      <w:r>
        <w:rPr>
          <w:rFonts w:hint="eastAsia"/>
        </w:rPr>
        <w:t>包含wrapper</w:t>
      </w:r>
      <w:r w:rsidR="0055670E">
        <w:rPr>
          <w:rFonts w:hint="eastAsia"/>
        </w:rPr>
        <w:t>一个类，用于封装前后端通信使用的函数。</w:t>
      </w:r>
    </w:p>
    <w:p w:rsidR="0055670E" w:rsidRDefault="0055670E" w:rsidP="00DB0C1A">
      <w:pPr>
        <w:ind w:left="720"/>
      </w:pPr>
      <w:r>
        <w:rPr>
          <w:rFonts w:hint="eastAsia"/>
        </w:rPr>
        <w:t>pages包包含项目的</w:t>
      </w:r>
      <w:r w:rsidR="003D4AF0">
        <w:rPr>
          <w:rFonts w:hint="eastAsia"/>
        </w:rPr>
        <w:t>4</w:t>
      </w:r>
      <w:r>
        <w:rPr>
          <w:rFonts w:hint="eastAsia"/>
        </w:rPr>
        <w:t>个主要页面，分别为sch</w:t>
      </w:r>
      <w:r>
        <w:t>edul</w:t>
      </w:r>
      <w:r w:rsidR="0041494F">
        <w:t>e</w:t>
      </w:r>
      <w:r>
        <w:t>r</w:t>
      </w:r>
      <w:r>
        <w:rPr>
          <w:rFonts w:hint="eastAsia"/>
        </w:rPr>
        <w:t>、store</w:t>
      </w:r>
      <w:r w:rsidR="008E290D">
        <w:rPr>
          <w:rFonts w:hint="eastAsia"/>
        </w:rPr>
        <w:t>、</w:t>
      </w:r>
      <w:r w:rsidR="00E47BE3">
        <w:rPr>
          <w:rFonts w:hint="eastAsia"/>
        </w:rPr>
        <w:t>me</w:t>
      </w:r>
      <w:r w:rsidR="00F20A1F">
        <w:rPr>
          <w:rFonts w:hint="eastAsia"/>
        </w:rPr>
        <w:t>，负责实现各个页面及其子页面的界面和功能。</w:t>
      </w:r>
    </w:p>
    <w:p w:rsidR="00AE06AA" w:rsidRDefault="003116D6" w:rsidP="00AE06AA">
      <w:pPr>
        <w:ind w:left="72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后端的</w:t>
      </w:r>
      <w:r w:rsidR="00AE06AA">
        <w:rPr>
          <w:rFonts w:hint="eastAsia"/>
        </w:rPr>
        <w:t>DA</w:t>
      </w:r>
      <w:r w:rsidR="00AE06AA">
        <w:t>O</w:t>
      </w:r>
      <w:proofErr w:type="gramStart"/>
      <w:r w:rsidR="00AE06AA">
        <w:rPr>
          <w:rFonts w:hint="eastAsia"/>
        </w:rPr>
        <w:t>包实现</w:t>
      </w:r>
      <w:proofErr w:type="gramEnd"/>
      <w:r w:rsidR="00AE06AA">
        <w:rPr>
          <w:rFonts w:hint="eastAsia"/>
        </w:rPr>
        <w:t>了各种对数据库的访问功能，用来底层对数据库进行增删改查。</w:t>
      </w:r>
    </w:p>
    <w:p w:rsidR="009D6AEE" w:rsidRDefault="009D6AEE" w:rsidP="00AE06AA">
      <w:pPr>
        <w:ind w:left="720"/>
      </w:pPr>
      <w:r>
        <w:rPr>
          <w:noProof/>
          <w:snapToGrid/>
        </w:rPr>
        <w:drawing>
          <wp:anchor distT="0" distB="0" distL="114300" distR="114300" simplePos="0" relativeHeight="251660288" behindDoc="0" locked="0" layoutInCell="1" allowOverlap="1" wp14:anchorId="674D3406">
            <wp:simplePos x="0" y="0"/>
            <wp:positionH relativeFrom="margin">
              <wp:posOffset>1196340</wp:posOffset>
            </wp:positionH>
            <wp:positionV relativeFrom="paragraph">
              <wp:posOffset>34290</wp:posOffset>
            </wp:positionV>
            <wp:extent cx="3705225" cy="2746375"/>
            <wp:effectExtent l="0" t="0" r="952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6AEE" w:rsidRDefault="009D6AEE" w:rsidP="00AE06AA">
      <w:pPr>
        <w:ind w:left="720"/>
      </w:pPr>
    </w:p>
    <w:p w:rsidR="009D6AEE" w:rsidRDefault="009D6AEE" w:rsidP="00AE06AA">
      <w:pPr>
        <w:ind w:left="720"/>
      </w:pPr>
    </w:p>
    <w:p w:rsidR="009D6AEE" w:rsidRDefault="009D6AEE" w:rsidP="00AE06AA">
      <w:pPr>
        <w:ind w:left="720"/>
      </w:pPr>
    </w:p>
    <w:p w:rsidR="009D6AEE" w:rsidRDefault="009D6AEE" w:rsidP="00AE06AA">
      <w:pPr>
        <w:ind w:left="720"/>
      </w:pPr>
    </w:p>
    <w:p w:rsidR="009D6AEE" w:rsidRDefault="009D6AEE" w:rsidP="00AE06AA">
      <w:pPr>
        <w:ind w:left="720"/>
      </w:pPr>
    </w:p>
    <w:p w:rsidR="009D6AEE" w:rsidRDefault="009D6AEE" w:rsidP="00AE06AA">
      <w:pPr>
        <w:ind w:left="720"/>
      </w:pPr>
    </w:p>
    <w:p w:rsidR="009D6AEE" w:rsidRDefault="009D6AEE" w:rsidP="00AE06AA">
      <w:pPr>
        <w:ind w:left="720"/>
      </w:pPr>
    </w:p>
    <w:p w:rsidR="009D6AEE" w:rsidRDefault="009D6AEE" w:rsidP="00AE06AA">
      <w:pPr>
        <w:ind w:left="720"/>
      </w:pPr>
    </w:p>
    <w:p w:rsidR="009D6AEE" w:rsidRDefault="009D6AEE" w:rsidP="00AE06AA">
      <w:pPr>
        <w:ind w:left="720"/>
      </w:pPr>
    </w:p>
    <w:p w:rsidR="009D6AEE" w:rsidRDefault="009D6AEE" w:rsidP="00AE06AA">
      <w:pPr>
        <w:ind w:left="720"/>
      </w:pPr>
    </w:p>
    <w:p w:rsidR="009D6AEE" w:rsidRDefault="009D6AEE" w:rsidP="00AE06AA">
      <w:pPr>
        <w:ind w:left="720"/>
      </w:pPr>
    </w:p>
    <w:p w:rsidR="009D6AEE" w:rsidRDefault="009D6AEE" w:rsidP="00AE06AA">
      <w:pPr>
        <w:ind w:left="720"/>
      </w:pPr>
    </w:p>
    <w:p w:rsidR="009D6AEE" w:rsidRDefault="009D6AEE" w:rsidP="00AE06AA">
      <w:pPr>
        <w:ind w:left="720"/>
      </w:pPr>
    </w:p>
    <w:p w:rsidR="009D6AEE" w:rsidRDefault="009D6AEE" w:rsidP="00AE06AA">
      <w:pPr>
        <w:ind w:left="720"/>
      </w:pPr>
    </w:p>
    <w:p w:rsidR="009D6AEE" w:rsidRDefault="009D6AEE" w:rsidP="00AE06AA">
      <w:pPr>
        <w:ind w:left="720"/>
      </w:pPr>
    </w:p>
    <w:p w:rsidR="00AE06AA" w:rsidRDefault="00AE06AA" w:rsidP="00AE06AA">
      <w:pPr>
        <w:ind w:left="720"/>
      </w:pPr>
      <w:r>
        <w:rPr>
          <w:rFonts w:hint="eastAsia"/>
        </w:rPr>
        <w:t>Config包括了各种后端代码的全局变量，系统设置等等。</w:t>
      </w:r>
    </w:p>
    <w:p w:rsidR="00AE06AA" w:rsidRDefault="00AE06AA" w:rsidP="00AE06AA">
      <w:pPr>
        <w:ind w:left="720"/>
      </w:pPr>
      <w:r>
        <w:rPr>
          <w:rFonts w:hint="eastAsia"/>
        </w:rPr>
        <w:t>Con</w:t>
      </w:r>
      <w:r>
        <w:t>verter</w:t>
      </w:r>
      <w:r>
        <w:rPr>
          <w:rFonts w:hint="eastAsia"/>
        </w:rPr>
        <w:t>是一个实现了前后端数据传输转化的包。</w:t>
      </w:r>
    </w:p>
    <w:p w:rsidR="00AE06AA" w:rsidRDefault="00AE06AA" w:rsidP="00AE06AA">
      <w:pPr>
        <w:ind w:left="720"/>
      </w:pPr>
      <w:r>
        <w:rPr>
          <w:rFonts w:hint="eastAsia"/>
        </w:rPr>
        <w:t>Model包对数据表的各张表、各种数据库进行了建模，使它变成了Java类，让开</w:t>
      </w:r>
      <w:proofErr w:type="gramStart"/>
      <w:r>
        <w:rPr>
          <w:rFonts w:hint="eastAsia"/>
        </w:rPr>
        <w:t>发人员</w:t>
      </w:r>
      <w:proofErr w:type="gramEnd"/>
      <w:r>
        <w:rPr>
          <w:rFonts w:hint="eastAsia"/>
        </w:rPr>
        <w:t>可以面向</w:t>
      </w:r>
      <w:r>
        <w:rPr>
          <w:rFonts w:hint="eastAsia"/>
        </w:rPr>
        <w:lastRenderedPageBreak/>
        <w:t>对象编程。</w:t>
      </w:r>
    </w:p>
    <w:p w:rsidR="00AE06AA" w:rsidRDefault="00AE06AA" w:rsidP="00AE06AA">
      <w:pPr>
        <w:ind w:left="720"/>
      </w:pPr>
      <w:r>
        <w:rPr>
          <w:rFonts w:hint="eastAsia"/>
        </w:rPr>
        <w:t>Ser</w:t>
      </w:r>
      <w:r>
        <w:t>vice</w:t>
      </w:r>
      <w:r>
        <w:rPr>
          <w:rFonts w:hint="eastAsia"/>
        </w:rPr>
        <w:t>使后端逻辑的主要实现的地方，实现了各种逻辑代码，例如Spider、Parse等，是逻辑最复杂的地方。</w:t>
      </w:r>
    </w:p>
    <w:p w:rsidR="00AE06AA" w:rsidRDefault="00AE06AA" w:rsidP="00AE06AA">
      <w:pPr>
        <w:ind w:left="720"/>
      </w:pPr>
      <w:r>
        <w:rPr>
          <w:rFonts w:hint="eastAsia"/>
        </w:rPr>
        <w:t>Security建立了用户的认证登录体系，并实现了权限控制、用户认证等。</w:t>
      </w:r>
    </w:p>
    <w:p w:rsidR="00AE06AA" w:rsidRDefault="00AE06AA" w:rsidP="00AE06AA">
      <w:pPr>
        <w:ind w:left="720"/>
      </w:pPr>
      <w:r>
        <w:rPr>
          <w:rFonts w:hint="eastAsia"/>
        </w:rPr>
        <w:t>Web主要了实现了各种C</w:t>
      </w:r>
      <w:r>
        <w:t>ontroller</w:t>
      </w:r>
      <w:r>
        <w:rPr>
          <w:rFonts w:hint="eastAsia"/>
        </w:rPr>
        <w:t>，建立</w:t>
      </w:r>
      <w:proofErr w:type="spellStart"/>
      <w:r>
        <w:rPr>
          <w:rFonts w:hint="eastAsia"/>
        </w:rPr>
        <w:t>end</w:t>
      </w:r>
      <w:r>
        <w:t>Points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Rest</w:t>
      </w:r>
      <w:r>
        <w:t>fulAPI</w:t>
      </w:r>
      <w:proofErr w:type="spellEnd"/>
      <w:r>
        <w:t>.</w:t>
      </w:r>
    </w:p>
    <w:p w:rsidR="00AE06AA" w:rsidRDefault="00FE140D" w:rsidP="00BD6104">
      <w:pPr>
        <w:ind w:left="72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后端只有一个包，即</w:t>
      </w:r>
      <w:proofErr w:type="spellStart"/>
      <w:r>
        <w:rPr>
          <w:rFonts w:hint="eastAsia"/>
        </w:rPr>
        <w:t>QR</w:t>
      </w:r>
      <w:r>
        <w:t>code</w:t>
      </w:r>
      <w:proofErr w:type="spellEnd"/>
      <w:r>
        <w:rPr>
          <w:rFonts w:hint="eastAsia"/>
        </w:rPr>
        <w:t>包，主要实现了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获取，相对J</w:t>
      </w:r>
      <w:r>
        <w:t>a</w:t>
      </w:r>
      <w:r>
        <w:rPr>
          <w:rFonts w:hint="eastAsia"/>
        </w:rPr>
        <w:t>va后端来说，功能比较单一。</w:t>
      </w:r>
    </w:p>
    <w:p w:rsidR="003A46E4" w:rsidRDefault="003A46E4">
      <w:pPr>
        <w:pStyle w:val="2"/>
      </w:pPr>
      <w:bookmarkStart w:id="13" w:name="_Toc356851231"/>
      <w:bookmarkStart w:id="14" w:name="_Toc524314729"/>
      <w:r>
        <w:rPr>
          <w:rFonts w:hint="eastAsia"/>
        </w:rPr>
        <w:t>在构架方面具有重要意义的设计包</w:t>
      </w:r>
      <w:bookmarkEnd w:id="13"/>
      <w:bookmarkEnd w:id="14"/>
    </w:p>
    <w:p w:rsidR="00540B2C" w:rsidRDefault="00540B2C" w:rsidP="00540B2C">
      <w:pPr>
        <w:ind w:left="720"/>
      </w:pPr>
      <w:r>
        <w:rPr>
          <w:rFonts w:hint="eastAsia"/>
        </w:rPr>
        <w:t>前端中比较重要的包为extension和pages。后端中比较重要的包</w:t>
      </w:r>
      <w:r w:rsidR="00FE140D">
        <w:rPr>
          <w:rFonts w:hint="eastAsia"/>
        </w:rPr>
        <w:t>为D</w:t>
      </w:r>
      <w:r w:rsidR="00FE140D">
        <w:t>AO</w:t>
      </w:r>
      <w:r w:rsidR="00FE140D">
        <w:rPr>
          <w:rFonts w:hint="eastAsia"/>
        </w:rPr>
        <w:t>、Service</w:t>
      </w:r>
      <w:r w:rsidR="000001C4">
        <w:rPr>
          <w:rFonts w:hint="eastAsia"/>
        </w:rPr>
        <w:t>、</w:t>
      </w:r>
      <w:r w:rsidR="000001C4">
        <w:t>Web</w:t>
      </w:r>
      <w:r w:rsidR="000001C4">
        <w:rPr>
          <w:rFonts w:hint="eastAsia"/>
        </w:rPr>
        <w:t>。</w:t>
      </w:r>
      <w:r w:rsidR="00EA7141">
        <w:rPr>
          <w:rFonts w:hint="eastAsia"/>
        </w:rPr>
        <w:t>e</w:t>
      </w:r>
      <w:r>
        <w:rPr>
          <w:rFonts w:hint="eastAsia"/>
        </w:rPr>
        <w:t>xtension</w:t>
      </w:r>
      <w:proofErr w:type="gramStart"/>
      <w:r>
        <w:rPr>
          <w:rFonts w:hint="eastAsia"/>
        </w:rPr>
        <w:t>包</w:t>
      </w:r>
      <w:proofErr w:type="gramEnd"/>
      <w:r>
        <w:rPr>
          <w:rFonts w:hint="eastAsia"/>
        </w:rPr>
        <w:t>包含reader、keeper、spider三个</w:t>
      </w:r>
      <w:r w:rsidR="00757292">
        <w:rPr>
          <w:rFonts w:hint="eastAsia"/>
        </w:rPr>
        <w:t>模块</w:t>
      </w:r>
      <w:r w:rsidR="00EA7141">
        <w:rPr>
          <w:rFonts w:hint="eastAsia"/>
        </w:rPr>
        <w:t>（逻辑上可以看作类</w:t>
      </w:r>
      <w:r w:rsidR="00037AAC">
        <w:rPr>
          <w:rFonts w:hint="eastAsia"/>
        </w:rPr>
        <w:t>的实现</w:t>
      </w:r>
      <w:r w:rsidR="00EA7141">
        <w:rPr>
          <w:rFonts w:hint="eastAsia"/>
        </w:rPr>
        <w:t>）</w:t>
      </w:r>
      <w:r>
        <w:rPr>
          <w:rFonts w:hint="eastAsia"/>
        </w:rPr>
        <w:t>。</w:t>
      </w:r>
      <w:r w:rsidR="00EA7141">
        <w:rPr>
          <w:rFonts w:hint="eastAsia"/>
        </w:rPr>
        <w:t>reader负责reader页面的</w:t>
      </w:r>
      <w:r w:rsidR="0078381F">
        <w:rPr>
          <w:rFonts w:hint="eastAsia"/>
        </w:rPr>
        <w:t>界面和逻辑</w:t>
      </w:r>
      <w:r w:rsidR="008E7368">
        <w:rPr>
          <w:rFonts w:hint="eastAsia"/>
        </w:rPr>
        <w:t>，用于从用户输入的文字或图片中提取时间信息，生成日程事务。</w:t>
      </w:r>
      <w:r w:rsidR="0078381F">
        <w:rPr>
          <w:rFonts w:hint="eastAsia"/>
        </w:rPr>
        <w:t>keeper负责keeper页面的界面和逻辑</w:t>
      </w:r>
      <w:r w:rsidR="008E7368">
        <w:rPr>
          <w:rFonts w:hint="eastAsia"/>
        </w:rPr>
        <w:t>，用于管理、计算用户所吃食物信息，生成体育运动事务</w:t>
      </w:r>
      <w:r w:rsidR="0078381F">
        <w:rPr>
          <w:rFonts w:hint="eastAsia"/>
        </w:rPr>
        <w:t>。spider负责spider页面的界面和逻辑</w:t>
      </w:r>
      <w:r w:rsidR="008E7368">
        <w:rPr>
          <w:rFonts w:hint="eastAsia"/>
        </w:rPr>
        <w:t>，</w:t>
      </w:r>
      <w:proofErr w:type="gramStart"/>
      <w:r w:rsidR="008E7368">
        <w:rPr>
          <w:rFonts w:hint="eastAsia"/>
        </w:rPr>
        <w:t>用于</w:t>
      </w:r>
      <w:r w:rsidR="00601BD5">
        <w:rPr>
          <w:rFonts w:hint="eastAsia"/>
        </w:rPr>
        <w:t>爬取同去</w:t>
      </w:r>
      <w:proofErr w:type="gramEnd"/>
      <w:r w:rsidR="00601BD5">
        <w:rPr>
          <w:rFonts w:hint="eastAsia"/>
        </w:rPr>
        <w:t>网、教学信息服务网的信息，生成日程事务</w:t>
      </w:r>
      <w:r w:rsidR="0078381F">
        <w:rPr>
          <w:rFonts w:hint="eastAsia"/>
        </w:rPr>
        <w:t>。</w:t>
      </w:r>
      <w:r w:rsidR="008B3BEA">
        <w:rPr>
          <w:rFonts w:hint="eastAsia"/>
        </w:rPr>
        <w:t>需要注意的是，reader、keeper、spider生成日程事务的功能并不是由他们本身实现的，而是</w:t>
      </w:r>
      <w:r w:rsidR="00F86F19">
        <w:rPr>
          <w:rFonts w:hint="eastAsia"/>
        </w:rPr>
        <w:t>由</w:t>
      </w:r>
      <w:r w:rsidR="008B3BEA">
        <w:rPr>
          <w:rFonts w:hint="eastAsia"/>
        </w:rPr>
        <w:t>pages中的</w:t>
      </w:r>
      <w:proofErr w:type="spellStart"/>
      <w:r w:rsidR="00BE3131">
        <w:rPr>
          <w:rFonts w:hint="eastAsia"/>
        </w:rPr>
        <w:t>addSchedule</w:t>
      </w:r>
      <w:proofErr w:type="spellEnd"/>
      <w:r w:rsidR="0052020E">
        <w:rPr>
          <w:rFonts w:hint="eastAsia"/>
        </w:rPr>
        <w:t>模块</w:t>
      </w:r>
      <w:r w:rsidR="008B3BEA">
        <w:rPr>
          <w:rFonts w:hint="eastAsia"/>
        </w:rPr>
        <w:t>实现的</w:t>
      </w:r>
      <w:r w:rsidR="00364236">
        <w:rPr>
          <w:rFonts w:hint="eastAsia"/>
        </w:rPr>
        <w:t>，它们只是传递了一些参数</w:t>
      </w:r>
      <w:r w:rsidR="00BE3131">
        <w:rPr>
          <w:rFonts w:hint="eastAsia"/>
        </w:rPr>
        <w:t>给相应</w:t>
      </w:r>
      <w:r w:rsidR="00511537">
        <w:rPr>
          <w:rFonts w:hint="eastAsia"/>
        </w:rPr>
        <w:t>的模块</w:t>
      </w:r>
      <w:r w:rsidR="008B3BEA">
        <w:rPr>
          <w:rFonts w:hint="eastAsia"/>
        </w:rPr>
        <w:t>。</w:t>
      </w:r>
      <w:r w:rsidR="00266F9C">
        <w:rPr>
          <w:rFonts w:hint="eastAsia"/>
        </w:rPr>
        <w:t>三者均为边界类和控制类的混合体。</w:t>
      </w:r>
    </w:p>
    <w:p w:rsidR="000A3981" w:rsidRDefault="000A3981" w:rsidP="00540B2C">
      <w:pPr>
        <w:ind w:left="720"/>
      </w:pPr>
      <w:r>
        <w:rPr>
          <w:rFonts w:hint="eastAsia"/>
        </w:rPr>
        <w:t>pages</w:t>
      </w:r>
      <w:proofErr w:type="gramStart"/>
      <w:r>
        <w:rPr>
          <w:rFonts w:hint="eastAsia"/>
        </w:rPr>
        <w:t>包</w:t>
      </w:r>
      <w:proofErr w:type="gramEnd"/>
      <w:r>
        <w:rPr>
          <w:rFonts w:hint="eastAsia"/>
        </w:rPr>
        <w:t>包含</w:t>
      </w:r>
      <w:r w:rsidR="00E6210B">
        <w:rPr>
          <w:rFonts w:hint="eastAsia"/>
        </w:rPr>
        <w:t>sch</w:t>
      </w:r>
      <w:r w:rsidR="00E6210B">
        <w:t>edul</w:t>
      </w:r>
      <w:r w:rsidR="00E6210B">
        <w:rPr>
          <w:rFonts w:hint="eastAsia"/>
        </w:rPr>
        <w:t>e</w:t>
      </w:r>
      <w:r w:rsidR="00E6210B">
        <w:t>r</w:t>
      </w:r>
      <w:r w:rsidR="00E6210B">
        <w:rPr>
          <w:rFonts w:hint="eastAsia"/>
        </w:rPr>
        <w:t>、store、</w:t>
      </w:r>
      <w:r w:rsidR="00E51F65">
        <w:rPr>
          <w:rFonts w:hint="eastAsia"/>
        </w:rPr>
        <w:t>me</w:t>
      </w:r>
      <w:r w:rsidR="00E6210B">
        <w:rPr>
          <w:rFonts w:hint="eastAsia"/>
        </w:rPr>
        <w:t>四个模块。schedul</w:t>
      </w:r>
      <w:r w:rsidR="00281A98">
        <w:rPr>
          <w:rFonts w:hint="eastAsia"/>
        </w:rPr>
        <w:t>e</w:t>
      </w:r>
      <w:r w:rsidR="00E6210B">
        <w:rPr>
          <w:rFonts w:hint="eastAsia"/>
        </w:rPr>
        <w:t>r负责日程表界面的逻辑，是项目前端部分的核心</w:t>
      </w:r>
      <w:r w:rsidR="00A827C1">
        <w:rPr>
          <w:rFonts w:hint="eastAsia"/>
        </w:rPr>
        <w:t>，用于日程的管理（增删改查）</w:t>
      </w:r>
      <w:r w:rsidR="00E6210B">
        <w:rPr>
          <w:rFonts w:hint="eastAsia"/>
        </w:rPr>
        <w:t>。</w:t>
      </w:r>
      <w:r w:rsidR="003C6727">
        <w:rPr>
          <w:rFonts w:hint="eastAsia"/>
        </w:rPr>
        <w:t>scheduler包含两个子模块，</w:t>
      </w:r>
      <w:proofErr w:type="spellStart"/>
      <w:r w:rsidR="003C6727">
        <w:rPr>
          <w:rFonts w:hint="eastAsia"/>
        </w:rPr>
        <w:t>addSchedule</w:t>
      </w:r>
      <w:proofErr w:type="spellEnd"/>
      <w:r w:rsidR="003C6727">
        <w:rPr>
          <w:rFonts w:hint="eastAsia"/>
        </w:rPr>
        <w:t>和</w:t>
      </w:r>
      <w:proofErr w:type="spellStart"/>
      <w:r w:rsidR="003C6727">
        <w:rPr>
          <w:rFonts w:hint="eastAsia"/>
        </w:rPr>
        <w:t>scheduleDetails</w:t>
      </w:r>
      <w:proofErr w:type="spellEnd"/>
      <w:r w:rsidR="003C6727">
        <w:rPr>
          <w:rFonts w:hint="eastAsia"/>
        </w:rPr>
        <w:t>，分别负责添加、修改日程的界面的实现和显示日程详情页面的实现。</w:t>
      </w:r>
      <w:r w:rsidR="00F84081">
        <w:rPr>
          <w:rFonts w:hint="eastAsia"/>
        </w:rPr>
        <w:t>store模块实现扩展商城，</w:t>
      </w:r>
      <w:r w:rsidR="00863DFE">
        <w:rPr>
          <w:rFonts w:hint="eastAsia"/>
        </w:rPr>
        <w:t>提供</w:t>
      </w:r>
      <w:r w:rsidR="00311076">
        <w:rPr>
          <w:rFonts w:hint="eastAsia"/>
        </w:rPr>
        <w:t>使用扩展（扩展入口）</w:t>
      </w:r>
      <w:r w:rsidR="00863DFE">
        <w:rPr>
          <w:rFonts w:hint="eastAsia"/>
        </w:rPr>
        <w:t>的功能。</w:t>
      </w:r>
      <w:r w:rsidR="00944E50">
        <w:rPr>
          <w:rFonts w:hint="eastAsia"/>
        </w:rPr>
        <w:t>me</w:t>
      </w:r>
      <w:r w:rsidR="00D93FF2">
        <w:rPr>
          <w:rFonts w:hint="eastAsia"/>
        </w:rPr>
        <w:t>中包含了登录界面和逻辑的实现</w:t>
      </w:r>
      <w:r w:rsidR="00412E14">
        <w:rPr>
          <w:rFonts w:hint="eastAsia"/>
        </w:rPr>
        <w:t>。</w:t>
      </w:r>
      <w:r w:rsidR="003A0ABE">
        <w:rPr>
          <w:rFonts w:hint="eastAsia"/>
        </w:rPr>
        <w:t>以上4个模块均为边界类和控制类的混合体。</w:t>
      </w:r>
    </w:p>
    <w:p w:rsidR="00BC594A" w:rsidRDefault="000001C4" w:rsidP="00540B2C">
      <w:pPr>
        <w:ind w:left="720"/>
      </w:pPr>
      <w:r>
        <w:rPr>
          <w:rFonts w:hint="eastAsia"/>
        </w:rPr>
        <w:t>Java后端的</w:t>
      </w:r>
      <w:proofErr w:type="gramStart"/>
      <w:r>
        <w:rPr>
          <w:rFonts w:hint="eastAsia"/>
        </w:rPr>
        <w:t>三个包即</w:t>
      </w:r>
      <w:proofErr w:type="gramEnd"/>
      <w:r>
        <w:rPr>
          <w:rFonts w:hint="eastAsia"/>
        </w:rPr>
        <w:t>DAO、Service、Web体现了经典的三层架构。</w:t>
      </w:r>
    </w:p>
    <w:p w:rsidR="000001C4" w:rsidRDefault="000001C4" w:rsidP="00540B2C">
      <w:pPr>
        <w:ind w:left="720"/>
      </w:pPr>
      <w:r>
        <w:rPr>
          <w:rFonts w:hint="eastAsia"/>
        </w:rPr>
        <w:t>D</w:t>
      </w:r>
      <w:r>
        <w:t>AO</w:t>
      </w:r>
      <w:r>
        <w:rPr>
          <w:rFonts w:hint="eastAsia"/>
        </w:rPr>
        <w:t>实现了数据库的访问，并且有很多对数据库的底层操作，即</w:t>
      </w:r>
      <w:proofErr w:type="gramStart"/>
      <w:r>
        <w:rPr>
          <w:rFonts w:hint="eastAsia"/>
        </w:rPr>
        <w:t>增删改查等等</w:t>
      </w:r>
      <w:proofErr w:type="gramEnd"/>
      <w:r>
        <w:rPr>
          <w:rFonts w:hint="eastAsia"/>
        </w:rPr>
        <w:t>。其处在整个架构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底层的位置，为三层架构提供了支撑。</w:t>
      </w:r>
    </w:p>
    <w:p w:rsidR="000001C4" w:rsidRDefault="000001C4" w:rsidP="000001C4">
      <w:pPr>
        <w:ind w:left="720"/>
      </w:pPr>
      <w:r>
        <w:rPr>
          <w:rFonts w:hint="eastAsia"/>
        </w:rPr>
        <w:t>Ser</w:t>
      </w:r>
      <w:r>
        <w:t>vice</w:t>
      </w:r>
      <w:proofErr w:type="gramStart"/>
      <w:r>
        <w:rPr>
          <w:rFonts w:hint="eastAsia"/>
        </w:rPr>
        <w:t>层实现</w:t>
      </w:r>
      <w:proofErr w:type="gramEnd"/>
      <w:r>
        <w:rPr>
          <w:rFonts w:hint="eastAsia"/>
        </w:rPr>
        <w:t>了大量的逻辑代码和功能性代码。其处在中间层。在三层架构中处在中流砥柱的位置，</w:t>
      </w:r>
      <w:proofErr w:type="gramStart"/>
      <w:r>
        <w:rPr>
          <w:rFonts w:hint="eastAsia"/>
        </w:rPr>
        <w:t>例如爬取</w:t>
      </w:r>
      <w:proofErr w:type="gramEnd"/>
      <w:r>
        <w:rPr>
          <w:rFonts w:hint="eastAsia"/>
        </w:rPr>
        <w:t>Spider的功能的实现、转化用户课程表的功能的实现、推荐算法的实现，都在其中。</w:t>
      </w:r>
    </w:p>
    <w:p w:rsidR="000001C4" w:rsidRDefault="00E65955" w:rsidP="000001C4">
      <w:pPr>
        <w:ind w:left="720"/>
      </w:pPr>
      <w:r w:rsidRPr="00E65955">
        <w:rPr>
          <w:rFonts w:hint="eastAsia"/>
        </w:rPr>
        <w:t>Web</w:t>
      </w:r>
      <w:proofErr w:type="gramStart"/>
      <w:r w:rsidRPr="00E65955">
        <w:rPr>
          <w:rFonts w:hint="eastAsia"/>
        </w:rPr>
        <w:t>层实现</w:t>
      </w:r>
      <w:proofErr w:type="gramEnd"/>
      <w:r w:rsidRPr="00E65955">
        <w:rPr>
          <w:rFonts w:hint="eastAsia"/>
        </w:rPr>
        <w:t>了大量控制类，用于协助其他对象实现用例的功能，其处于三层架构中的最高层，具有良好的隔离作用，系统的其他部分与用例的具体执行逻辑形成松散耦合。</w:t>
      </w:r>
    </w:p>
    <w:p w:rsidR="003A46E4" w:rsidRDefault="003A46E4">
      <w:pPr>
        <w:pStyle w:val="1"/>
        <w:ind w:left="360" w:hanging="360"/>
      </w:pPr>
      <w:bookmarkStart w:id="15" w:name="_Toc524314730"/>
      <w:r>
        <w:rPr>
          <w:rFonts w:hint="eastAsia"/>
        </w:rPr>
        <w:t>进程视图</w:t>
      </w:r>
      <w:bookmarkEnd w:id="15"/>
    </w:p>
    <w:p w:rsidR="00B66004" w:rsidRDefault="000076A3" w:rsidP="00B66004">
      <w:pPr>
        <w:ind w:left="720"/>
      </w:pPr>
      <w:r>
        <w:rPr>
          <w:noProof/>
          <w:snapToGrid/>
        </w:rPr>
        <w:drawing>
          <wp:anchor distT="0" distB="0" distL="114300" distR="114300" simplePos="0" relativeHeight="251663360" behindDoc="0" locked="0" layoutInCell="1" allowOverlap="1" wp14:anchorId="0E009BF7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046220" cy="2930202"/>
            <wp:effectExtent l="0" t="0" r="0" b="381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930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76A3" w:rsidRDefault="000076A3" w:rsidP="00B66004">
      <w:pPr>
        <w:ind w:left="720"/>
        <w:rPr>
          <w:highlight w:val="yellow"/>
        </w:rPr>
      </w:pPr>
    </w:p>
    <w:p w:rsidR="000076A3" w:rsidRDefault="000076A3" w:rsidP="00B66004">
      <w:pPr>
        <w:ind w:left="720"/>
        <w:rPr>
          <w:highlight w:val="yellow"/>
        </w:rPr>
      </w:pPr>
    </w:p>
    <w:p w:rsidR="000076A3" w:rsidRDefault="000076A3" w:rsidP="00B66004">
      <w:pPr>
        <w:ind w:left="720"/>
        <w:rPr>
          <w:highlight w:val="yellow"/>
        </w:rPr>
      </w:pPr>
    </w:p>
    <w:p w:rsidR="000076A3" w:rsidRDefault="000076A3" w:rsidP="00B66004">
      <w:pPr>
        <w:ind w:left="720"/>
        <w:rPr>
          <w:highlight w:val="yellow"/>
        </w:rPr>
      </w:pPr>
    </w:p>
    <w:p w:rsidR="000076A3" w:rsidRDefault="000076A3" w:rsidP="00B66004">
      <w:pPr>
        <w:ind w:left="720"/>
        <w:rPr>
          <w:highlight w:val="yellow"/>
        </w:rPr>
      </w:pPr>
    </w:p>
    <w:p w:rsidR="000076A3" w:rsidRDefault="000076A3" w:rsidP="00B66004">
      <w:pPr>
        <w:ind w:left="720"/>
        <w:rPr>
          <w:highlight w:val="yellow"/>
        </w:rPr>
      </w:pPr>
    </w:p>
    <w:p w:rsidR="000076A3" w:rsidRDefault="000076A3" w:rsidP="00B66004">
      <w:pPr>
        <w:ind w:left="720"/>
        <w:rPr>
          <w:highlight w:val="yellow"/>
        </w:rPr>
      </w:pPr>
    </w:p>
    <w:p w:rsidR="000076A3" w:rsidRDefault="000076A3" w:rsidP="00B66004">
      <w:pPr>
        <w:ind w:left="720"/>
        <w:rPr>
          <w:highlight w:val="yellow"/>
        </w:rPr>
      </w:pPr>
    </w:p>
    <w:p w:rsidR="000076A3" w:rsidRDefault="000076A3" w:rsidP="00B66004">
      <w:pPr>
        <w:ind w:left="720"/>
        <w:rPr>
          <w:highlight w:val="yellow"/>
        </w:rPr>
      </w:pPr>
    </w:p>
    <w:p w:rsidR="000076A3" w:rsidRDefault="000076A3" w:rsidP="00B66004">
      <w:pPr>
        <w:ind w:left="720"/>
        <w:rPr>
          <w:highlight w:val="yellow"/>
        </w:rPr>
      </w:pPr>
    </w:p>
    <w:p w:rsidR="000076A3" w:rsidRDefault="000076A3" w:rsidP="00B66004">
      <w:pPr>
        <w:ind w:left="720"/>
        <w:rPr>
          <w:highlight w:val="yellow"/>
        </w:rPr>
      </w:pPr>
    </w:p>
    <w:p w:rsidR="000076A3" w:rsidRDefault="000076A3" w:rsidP="00B66004">
      <w:pPr>
        <w:ind w:left="720"/>
        <w:rPr>
          <w:highlight w:val="yellow"/>
        </w:rPr>
      </w:pPr>
    </w:p>
    <w:p w:rsidR="000076A3" w:rsidRDefault="000076A3" w:rsidP="00B66004">
      <w:pPr>
        <w:ind w:left="720"/>
        <w:rPr>
          <w:highlight w:val="yellow"/>
        </w:rPr>
      </w:pPr>
    </w:p>
    <w:p w:rsidR="000076A3" w:rsidRDefault="000076A3" w:rsidP="00B66004">
      <w:pPr>
        <w:ind w:left="720"/>
        <w:rPr>
          <w:highlight w:val="yellow"/>
        </w:rPr>
      </w:pPr>
    </w:p>
    <w:p w:rsidR="000076A3" w:rsidRDefault="000076A3" w:rsidP="00B66004">
      <w:pPr>
        <w:ind w:left="720"/>
        <w:rPr>
          <w:highlight w:val="yellow"/>
        </w:rPr>
      </w:pPr>
    </w:p>
    <w:p w:rsidR="00221937" w:rsidRPr="00B66004" w:rsidRDefault="00221937" w:rsidP="00CD7A42"/>
    <w:p w:rsidR="003A46E4" w:rsidRDefault="003A46E4">
      <w:pPr>
        <w:pStyle w:val="1"/>
        <w:ind w:left="360" w:hanging="360"/>
      </w:pPr>
      <w:bookmarkStart w:id="16" w:name="_Toc524314731"/>
      <w:r>
        <w:rPr>
          <w:rFonts w:hint="eastAsia"/>
        </w:rPr>
        <w:lastRenderedPageBreak/>
        <w:t>部署视图</w:t>
      </w:r>
      <w:bookmarkEnd w:id="16"/>
    </w:p>
    <w:p w:rsidR="0033716A" w:rsidRPr="00853586" w:rsidRDefault="00885B03" w:rsidP="00CD7A42">
      <w:r>
        <w:rPr>
          <w:noProof/>
          <w:snapToGrid/>
        </w:rPr>
        <w:drawing>
          <wp:anchor distT="0" distB="0" distL="114300" distR="114300" simplePos="0" relativeHeight="251662336" behindDoc="0" locked="0" layoutInCell="1" allowOverlap="1" wp14:anchorId="2B31D442">
            <wp:simplePos x="0" y="0"/>
            <wp:positionH relativeFrom="margin">
              <wp:posOffset>1303020</wp:posOffset>
            </wp:positionH>
            <wp:positionV relativeFrom="paragraph">
              <wp:posOffset>6985</wp:posOffset>
            </wp:positionV>
            <wp:extent cx="3681730" cy="2926080"/>
            <wp:effectExtent l="0" t="0" r="0" b="762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5E0D" w:rsidRDefault="00265E0D" w:rsidP="00885B03">
      <w:bookmarkStart w:id="17" w:name="_Toc524314732"/>
    </w:p>
    <w:p w:rsidR="00265E0D" w:rsidRDefault="00265E0D" w:rsidP="00885B03"/>
    <w:p w:rsidR="00265E0D" w:rsidRDefault="00265E0D" w:rsidP="00885B03"/>
    <w:p w:rsidR="00265E0D" w:rsidRDefault="00265E0D" w:rsidP="00885B03"/>
    <w:p w:rsidR="00265E0D" w:rsidRDefault="00265E0D" w:rsidP="00885B03"/>
    <w:p w:rsidR="00265E0D" w:rsidRDefault="00265E0D" w:rsidP="00885B03"/>
    <w:p w:rsidR="00265E0D" w:rsidRDefault="00265E0D" w:rsidP="00885B03"/>
    <w:p w:rsidR="00885B03" w:rsidRDefault="00885B03" w:rsidP="00885B03"/>
    <w:p w:rsidR="00885B03" w:rsidRDefault="00885B03" w:rsidP="00885B03"/>
    <w:p w:rsidR="00885B03" w:rsidRDefault="00885B03" w:rsidP="00885B03"/>
    <w:p w:rsidR="00885B03" w:rsidRDefault="00885B03" w:rsidP="00885B03"/>
    <w:p w:rsidR="00885B03" w:rsidRDefault="00885B03" w:rsidP="00885B03"/>
    <w:p w:rsidR="00885B03" w:rsidRDefault="00885B03" w:rsidP="00885B03"/>
    <w:p w:rsidR="00885B03" w:rsidRDefault="00885B03" w:rsidP="00885B03"/>
    <w:p w:rsidR="00885B03" w:rsidRDefault="00885B03" w:rsidP="00885B03"/>
    <w:p w:rsidR="00885B03" w:rsidRDefault="00885B03" w:rsidP="00885B03"/>
    <w:p w:rsidR="003A46E4" w:rsidRDefault="003A46E4" w:rsidP="00885B03">
      <w:pPr>
        <w:pStyle w:val="1"/>
      </w:pPr>
      <w:r>
        <w:rPr>
          <w:rFonts w:hint="eastAsia"/>
        </w:rPr>
        <w:t>实现视图</w:t>
      </w:r>
      <w:bookmarkEnd w:id="17"/>
    </w:p>
    <w:p w:rsidR="00B63206" w:rsidRDefault="00B63206" w:rsidP="001B4E74">
      <w:pPr>
        <w:ind w:left="720"/>
      </w:pPr>
    </w:p>
    <w:p w:rsidR="00885B03" w:rsidRPr="001B4E74" w:rsidRDefault="00885B03" w:rsidP="001B4E74">
      <w:pPr>
        <w:ind w:left="720"/>
      </w:pPr>
    </w:p>
    <w:p w:rsidR="002B34A5" w:rsidRPr="002B34A5" w:rsidRDefault="00885B03" w:rsidP="00012EFB">
      <w:pPr>
        <w:pStyle w:val="InfoBlue"/>
      </w:pPr>
      <w:r>
        <w:rPr>
          <w:noProof/>
          <w:snapToGrid/>
        </w:rPr>
        <w:drawing>
          <wp:anchor distT="0" distB="0" distL="114300" distR="114300" simplePos="0" relativeHeight="251661312" behindDoc="0" locked="0" layoutInCell="1" allowOverlap="1" wp14:anchorId="3999F12E">
            <wp:simplePos x="0" y="0"/>
            <wp:positionH relativeFrom="margin">
              <wp:align>center</wp:align>
            </wp:positionH>
            <wp:positionV relativeFrom="paragraph">
              <wp:posOffset>-326390</wp:posOffset>
            </wp:positionV>
            <wp:extent cx="4198620" cy="3235960"/>
            <wp:effectExtent l="0" t="0" r="0" b="254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B34A5" w:rsidRPr="002B34A5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028" w:rsidRDefault="00782028">
      <w:r>
        <w:separator/>
      </w:r>
    </w:p>
  </w:endnote>
  <w:endnote w:type="continuationSeparator" w:id="0">
    <w:p w:rsidR="00782028" w:rsidRDefault="00782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0554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05545" w:rsidRDefault="00105545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05545" w:rsidRDefault="00105545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05545" w:rsidRDefault="00105545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5D6850"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5D6850" w:rsidRPr="005D6850">
            <w:rPr>
              <w:rStyle w:val="a8"/>
              <w:noProof/>
            </w:rPr>
            <w:t>9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105545" w:rsidRDefault="0010554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028" w:rsidRDefault="00782028">
      <w:r>
        <w:separator/>
      </w:r>
    </w:p>
  </w:footnote>
  <w:footnote w:type="continuationSeparator" w:id="0">
    <w:p w:rsidR="00782028" w:rsidRDefault="007820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5545" w:rsidRDefault="00105545">
    <w:pPr>
      <w:rPr>
        <w:sz w:val="24"/>
      </w:rPr>
    </w:pPr>
  </w:p>
  <w:p w:rsidR="00105545" w:rsidRDefault="00105545">
    <w:pPr>
      <w:pBdr>
        <w:top w:val="single" w:sz="6" w:space="1" w:color="auto"/>
      </w:pBdr>
      <w:rPr>
        <w:sz w:val="24"/>
      </w:rPr>
    </w:pPr>
  </w:p>
  <w:p w:rsidR="00105545" w:rsidRDefault="00105545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105545" w:rsidRDefault="00105545">
    <w:pPr>
      <w:pBdr>
        <w:bottom w:val="single" w:sz="6" w:space="1" w:color="auto"/>
      </w:pBdr>
      <w:jc w:val="right"/>
      <w:rPr>
        <w:sz w:val="24"/>
      </w:rPr>
    </w:pPr>
  </w:p>
  <w:p w:rsidR="00105545" w:rsidRDefault="0010554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05545">
      <w:tc>
        <w:tcPr>
          <w:tcW w:w="6379" w:type="dxa"/>
        </w:tcPr>
        <w:p w:rsidR="00105545" w:rsidRDefault="00105545">
          <w:proofErr w:type="spellStart"/>
          <w:r>
            <w:rPr>
              <w:rFonts w:ascii="Times New Roman" w:hint="eastAsia"/>
            </w:rPr>
            <w:t>XPlanner</w:t>
          </w:r>
          <w:proofErr w:type="spellEnd"/>
        </w:p>
      </w:tc>
      <w:tc>
        <w:tcPr>
          <w:tcW w:w="3179" w:type="dxa"/>
        </w:tcPr>
        <w:p w:rsidR="00105545" w:rsidRDefault="00105545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</w:t>
          </w:r>
          <w:r w:rsidR="004E1E79">
            <w:rPr>
              <w:rFonts w:ascii="Times New Roman" w:hint="eastAsia"/>
              <w:noProof/>
            </w:rPr>
            <w:t>3</w:t>
          </w:r>
          <w:r>
            <w:rPr>
              <w:rFonts w:ascii="Times New Roman"/>
              <w:noProof/>
            </w:rPr>
            <w:t>.0&gt;</w:t>
          </w:r>
        </w:p>
      </w:tc>
    </w:tr>
    <w:tr w:rsidR="00105545">
      <w:tc>
        <w:tcPr>
          <w:tcW w:w="6379" w:type="dxa"/>
        </w:tcPr>
        <w:p w:rsidR="00105545" w:rsidRDefault="00105545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105545" w:rsidRDefault="00105545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CF00B2">
            <w:rPr>
              <w:rFonts w:ascii="Times New Roman" w:hint="eastAsia"/>
              <w:noProof/>
            </w:rPr>
            <w:t>09</w:t>
          </w:r>
          <w:r>
            <w:rPr>
              <w:rFonts w:ascii="Times New Roman"/>
              <w:noProof/>
            </w:rPr>
            <w:t>/0</w:t>
          </w:r>
          <w:r w:rsidR="00CF00B2">
            <w:rPr>
              <w:rFonts w:ascii="Times New Roman" w:hint="eastAsia"/>
              <w:noProof/>
            </w:rPr>
            <w:t>9</w:t>
          </w:r>
          <w:r>
            <w:rPr>
              <w:rFonts w:ascii="Times New Roman"/>
              <w:noProof/>
            </w:rPr>
            <w:t xml:space="preserve"> /2018 &gt;</w:t>
          </w:r>
        </w:p>
      </w:tc>
    </w:tr>
  </w:tbl>
  <w:p w:rsidR="00105545" w:rsidRDefault="0010554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58E23C3"/>
    <w:multiLevelType w:val="multilevel"/>
    <w:tmpl w:val="49D6275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3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5A8"/>
    <w:rsid w:val="000001C4"/>
    <w:rsid w:val="00003250"/>
    <w:rsid w:val="00006FF0"/>
    <w:rsid w:val="000076A3"/>
    <w:rsid w:val="00012EFB"/>
    <w:rsid w:val="00037AAC"/>
    <w:rsid w:val="00047B93"/>
    <w:rsid w:val="00065EB8"/>
    <w:rsid w:val="00070A25"/>
    <w:rsid w:val="000A3981"/>
    <w:rsid w:val="00105545"/>
    <w:rsid w:val="00142821"/>
    <w:rsid w:val="00144A14"/>
    <w:rsid w:val="00150599"/>
    <w:rsid w:val="001702BB"/>
    <w:rsid w:val="00175500"/>
    <w:rsid w:val="001761BA"/>
    <w:rsid w:val="001A35A8"/>
    <w:rsid w:val="001B4E74"/>
    <w:rsid w:val="001D0182"/>
    <w:rsid w:val="00221937"/>
    <w:rsid w:val="0023230E"/>
    <w:rsid w:val="0025575A"/>
    <w:rsid w:val="00265E0D"/>
    <w:rsid w:val="00266F9C"/>
    <w:rsid w:val="00281A98"/>
    <w:rsid w:val="002B34A5"/>
    <w:rsid w:val="002B7570"/>
    <w:rsid w:val="002C7325"/>
    <w:rsid w:val="002D7BB3"/>
    <w:rsid w:val="002E67CE"/>
    <w:rsid w:val="00304980"/>
    <w:rsid w:val="00311076"/>
    <w:rsid w:val="003116D6"/>
    <w:rsid w:val="00317C5D"/>
    <w:rsid w:val="0033716A"/>
    <w:rsid w:val="00344A25"/>
    <w:rsid w:val="00364236"/>
    <w:rsid w:val="00373578"/>
    <w:rsid w:val="0038799D"/>
    <w:rsid w:val="003A0ABE"/>
    <w:rsid w:val="003A46E4"/>
    <w:rsid w:val="003C6727"/>
    <w:rsid w:val="003D4AF0"/>
    <w:rsid w:val="003F3BA5"/>
    <w:rsid w:val="00402285"/>
    <w:rsid w:val="00412E14"/>
    <w:rsid w:val="0041494F"/>
    <w:rsid w:val="00446C79"/>
    <w:rsid w:val="00461ADD"/>
    <w:rsid w:val="0047760A"/>
    <w:rsid w:val="004E1E79"/>
    <w:rsid w:val="004F70BC"/>
    <w:rsid w:val="00511537"/>
    <w:rsid w:val="0052020E"/>
    <w:rsid w:val="00521964"/>
    <w:rsid w:val="00540B2C"/>
    <w:rsid w:val="0055143C"/>
    <w:rsid w:val="0055670E"/>
    <w:rsid w:val="00575EF6"/>
    <w:rsid w:val="005A6694"/>
    <w:rsid w:val="005D6850"/>
    <w:rsid w:val="00601BD5"/>
    <w:rsid w:val="00665C3A"/>
    <w:rsid w:val="00691B12"/>
    <w:rsid w:val="006B76F0"/>
    <w:rsid w:val="007009C9"/>
    <w:rsid w:val="00710F51"/>
    <w:rsid w:val="00721F5B"/>
    <w:rsid w:val="00757292"/>
    <w:rsid w:val="00782028"/>
    <w:rsid w:val="0078381F"/>
    <w:rsid w:val="007C23F9"/>
    <w:rsid w:val="007E3649"/>
    <w:rsid w:val="008072E9"/>
    <w:rsid w:val="00835F82"/>
    <w:rsid w:val="00853586"/>
    <w:rsid w:val="00863DFE"/>
    <w:rsid w:val="00885B03"/>
    <w:rsid w:val="008B3BEA"/>
    <w:rsid w:val="008C1EAF"/>
    <w:rsid w:val="008D05C3"/>
    <w:rsid w:val="008E290D"/>
    <w:rsid w:val="008E7368"/>
    <w:rsid w:val="00924469"/>
    <w:rsid w:val="00926446"/>
    <w:rsid w:val="00937EC8"/>
    <w:rsid w:val="00944E50"/>
    <w:rsid w:val="00945416"/>
    <w:rsid w:val="00967AC7"/>
    <w:rsid w:val="00980E96"/>
    <w:rsid w:val="009840CA"/>
    <w:rsid w:val="009A3548"/>
    <w:rsid w:val="009D6AEE"/>
    <w:rsid w:val="00A3520C"/>
    <w:rsid w:val="00A5643A"/>
    <w:rsid w:val="00A827C1"/>
    <w:rsid w:val="00A90E2E"/>
    <w:rsid w:val="00A9502A"/>
    <w:rsid w:val="00AD3896"/>
    <w:rsid w:val="00AE06AA"/>
    <w:rsid w:val="00AE5F56"/>
    <w:rsid w:val="00B20F09"/>
    <w:rsid w:val="00B63206"/>
    <w:rsid w:val="00B66004"/>
    <w:rsid w:val="00B76CD9"/>
    <w:rsid w:val="00BA3180"/>
    <w:rsid w:val="00BC594A"/>
    <w:rsid w:val="00BD4DC0"/>
    <w:rsid w:val="00BD6104"/>
    <w:rsid w:val="00BD7CA6"/>
    <w:rsid w:val="00BE3131"/>
    <w:rsid w:val="00C42B1C"/>
    <w:rsid w:val="00CA262F"/>
    <w:rsid w:val="00CB7507"/>
    <w:rsid w:val="00CC3BDD"/>
    <w:rsid w:val="00CD7A42"/>
    <w:rsid w:val="00CD7B00"/>
    <w:rsid w:val="00CF00B2"/>
    <w:rsid w:val="00D030AB"/>
    <w:rsid w:val="00D23070"/>
    <w:rsid w:val="00D2337F"/>
    <w:rsid w:val="00D474FE"/>
    <w:rsid w:val="00D72AB1"/>
    <w:rsid w:val="00D93FF2"/>
    <w:rsid w:val="00DA17F7"/>
    <w:rsid w:val="00DA3830"/>
    <w:rsid w:val="00DB0C1A"/>
    <w:rsid w:val="00DF5EF7"/>
    <w:rsid w:val="00DF7BA1"/>
    <w:rsid w:val="00E4425E"/>
    <w:rsid w:val="00E47BE3"/>
    <w:rsid w:val="00E51F65"/>
    <w:rsid w:val="00E6210B"/>
    <w:rsid w:val="00E65955"/>
    <w:rsid w:val="00E752DC"/>
    <w:rsid w:val="00E80D12"/>
    <w:rsid w:val="00EA7141"/>
    <w:rsid w:val="00EB1C0B"/>
    <w:rsid w:val="00ED5DAF"/>
    <w:rsid w:val="00F20A1F"/>
    <w:rsid w:val="00F306D0"/>
    <w:rsid w:val="00F36282"/>
    <w:rsid w:val="00F65208"/>
    <w:rsid w:val="00F66587"/>
    <w:rsid w:val="00F675E1"/>
    <w:rsid w:val="00F84081"/>
    <w:rsid w:val="00F86F19"/>
    <w:rsid w:val="00F909B9"/>
    <w:rsid w:val="00FB1A25"/>
    <w:rsid w:val="00FB1BFA"/>
    <w:rsid w:val="00FE140D"/>
    <w:rsid w:val="00FE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2E8A33"/>
  <w15:chartTrackingRefBased/>
  <w15:docId w15:val="{4F63E90E-B817-467B-8693-804D1FCC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1">
    <w:name w:val="目录 1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1">
    <w:name w:val="目录 21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1">
    <w:name w:val="目录 31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1">
    <w:name w:val="目录 41"/>
    <w:basedOn w:val="a"/>
    <w:next w:val="a"/>
    <w:autoRedefine/>
    <w:semiHidden/>
    <w:pPr>
      <w:ind w:left="600"/>
    </w:pPr>
  </w:style>
  <w:style w:type="paragraph" w:customStyle="1" w:styleId="51">
    <w:name w:val="目录 51"/>
    <w:basedOn w:val="a"/>
    <w:next w:val="a"/>
    <w:autoRedefine/>
    <w:semiHidden/>
    <w:pPr>
      <w:ind w:left="800"/>
    </w:pPr>
  </w:style>
  <w:style w:type="paragraph" w:customStyle="1" w:styleId="61">
    <w:name w:val="目录 61"/>
    <w:basedOn w:val="a"/>
    <w:next w:val="a"/>
    <w:autoRedefine/>
    <w:semiHidden/>
    <w:pPr>
      <w:ind w:left="1000"/>
    </w:pPr>
  </w:style>
  <w:style w:type="paragraph" w:customStyle="1" w:styleId="71">
    <w:name w:val="目录 71"/>
    <w:basedOn w:val="a"/>
    <w:next w:val="a"/>
    <w:autoRedefine/>
    <w:semiHidden/>
    <w:pPr>
      <w:ind w:left="1200"/>
    </w:pPr>
  </w:style>
  <w:style w:type="paragraph" w:customStyle="1" w:styleId="81">
    <w:name w:val="目录 81"/>
    <w:basedOn w:val="a"/>
    <w:next w:val="a"/>
    <w:autoRedefine/>
    <w:semiHidden/>
    <w:pPr>
      <w:ind w:left="1400"/>
    </w:pPr>
  </w:style>
  <w:style w:type="paragraph" w:customStyle="1" w:styleId="91">
    <w:name w:val="目录 91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0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TOC1">
    <w:name w:val="toc 1"/>
    <w:basedOn w:val="a"/>
    <w:next w:val="a"/>
    <w:autoRedefine/>
    <w:uiPriority w:val="39"/>
    <w:rsid w:val="005D6850"/>
  </w:style>
  <w:style w:type="paragraph" w:styleId="TOC2">
    <w:name w:val="toc 2"/>
    <w:basedOn w:val="a"/>
    <w:next w:val="a"/>
    <w:autoRedefine/>
    <w:uiPriority w:val="39"/>
    <w:rsid w:val="005D6850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\XplannerDoc\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C5593-D65E-49F8-BEF7-C90684E0B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</Template>
  <TotalTime>444</TotalTime>
  <Pages>7</Pages>
  <Words>404</Words>
  <Characters>2309</Characters>
  <Application>Microsoft Office Word</Application>
  <DocSecurity>0</DocSecurity>
  <Lines>19</Lines>
  <Paragraphs>5</Paragraphs>
  <ScaleCrop>false</ScaleCrop>
  <Company>&lt;SJTU&gt;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汪喆昊</dc:creator>
  <cp:keywords/>
  <cp:lastModifiedBy>汪 喆昊</cp:lastModifiedBy>
  <cp:revision>110</cp:revision>
  <cp:lastPrinted>1899-12-31T16:00:00Z</cp:lastPrinted>
  <dcterms:created xsi:type="dcterms:W3CDTF">2018-08-30T13:03:00Z</dcterms:created>
  <dcterms:modified xsi:type="dcterms:W3CDTF">2018-09-09T23:40:00Z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